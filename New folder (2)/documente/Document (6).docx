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EC14" w14:textId="41F29196" w:rsidR="009824D2" w:rsidRDefault="009824D2" w:rsidP="0009427C"/>
    <w:p w14:paraId="40C9CBEC" w14:textId="42E0C8E5" w:rsidR="0027684E" w:rsidRDefault="0009427C" w:rsidP="0009427C">
      <w:pPr>
        <w:pStyle w:val="ListNumber"/>
      </w:pPr>
      <w:proofErr w:type="spellStart"/>
      <w:r>
        <w:t>Electronice</w:t>
      </w:r>
      <w:proofErr w:type="spellEnd"/>
      <w:r>
        <w:t xml:space="preserve"> </w:t>
      </w:r>
      <w:r w:rsidR="009824D2">
        <w:t xml:space="preserve">( an image </w:t>
      </w:r>
      <w:r w:rsidR="00883F9F">
        <w:t>with electronics like this :</w:t>
      </w:r>
      <w:r w:rsidR="00883F9F" w:rsidRPr="00883F9F">
        <w:t xml:space="preserve"> https://images.app.goo.gl/zZWdGRGuFjcCHmnK8</w:t>
      </w:r>
      <w:r w:rsidR="00883F9F">
        <w:t>)</w:t>
      </w:r>
    </w:p>
    <w:p w14:paraId="0F940CE1" w14:textId="4704890B" w:rsidR="009824D2" w:rsidRDefault="009824D2" w:rsidP="0009427C">
      <w:pPr>
        <w:pStyle w:val="ListNumber"/>
      </w:pPr>
      <w:proofErr w:type="spellStart"/>
      <w:r>
        <w:t>Electrocasnice</w:t>
      </w:r>
      <w:proofErr w:type="spellEnd"/>
      <w:r w:rsidR="00883F9F">
        <w:t xml:space="preserve"> ( an image with </w:t>
      </w:r>
      <w:r w:rsidR="005E1FEF">
        <w:t>appliances like this :</w:t>
      </w:r>
      <w:r w:rsidR="005E1FEF" w:rsidRPr="005E1FEF">
        <w:t xml:space="preserve"> </w:t>
      </w:r>
      <w:hyperlink r:id="rId7" w:history="1">
        <w:r w:rsidR="005E1FEF" w:rsidRPr="00B15581">
          <w:rPr>
            <w:rStyle w:val="Hyperlink"/>
          </w:rPr>
          <w:t>https://images.app.goo.gl/GXbXV2aH48KCT16U7</w:t>
        </w:r>
      </w:hyperlink>
      <w:r w:rsidR="005E1FEF">
        <w:t>)</w:t>
      </w:r>
    </w:p>
    <w:p w14:paraId="74309371" w14:textId="2955AB4F" w:rsidR="005E1FEF" w:rsidRDefault="001068B2" w:rsidP="0009427C">
      <w:pPr>
        <w:pStyle w:val="ListNumber"/>
      </w:pPr>
      <w:proofErr w:type="spellStart"/>
      <w:r>
        <w:t>Aparate</w:t>
      </w:r>
      <w:proofErr w:type="spellEnd"/>
      <w:r>
        <w:t xml:space="preserve"> </w:t>
      </w:r>
      <w:proofErr w:type="spellStart"/>
      <w:r>
        <w:t>frigorifice</w:t>
      </w:r>
      <w:proofErr w:type="spellEnd"/>
      <w:r>
        <w:t xml:space="preserve"> ( an image w</w:t>
      </w:r>
      <w:r w:rsidR="0013012E">
        <w:t xml:space="preserve">ith some </w:t>
      </w:r>
      <w:r w:rsidR="00004B94">
        <w:t xml:space="preserve"> like this :</w:t>
      </w:r>
      <w:r w:rsidR="00004B94" w:rsidRPr="00004B94">
        <w:t xml:space="preserve"> </w:t>
      </w:r>
      <w:hyperlink r:id="rId8" w:history="1">
        <w:r w:rsidR="00004B94" w:rsidRPr="00B15581">
          <w:rPr>
            <w:rStyle w:val="Hyperlink"/>
          </w:rPr>
          <w:t>https://images.app.goo.gl/nRTxJDRdiqyxz6vW9</w:t>
        </w:r>
      </w:hyperlink>
      <w:r w:rsidR="00004B94">
        <w:t>)</w:t>
      </w:r>
    </w:p>
    <w:p w14:paraId="2E6D90F2" w14:textId="42333483" w:rsidR="00004B94" w:rsidRDefault="00004B94" w:rsidP="0009427C">
      <w:pPr>
        <w:pStyle w:val="ListNumber"/>
      </w:pPr>
      <w:proofErr w:type="spellStart"/>
      <w:r>
        <w:t>Frigidere</w:t>
      </w:r>
      <w:proofErr w:type="spellEnd"/>
      <w:r>
        <w:t xml:space="preserve"> ( an image with</w:t>
      </w:r>
      <w:r w:rsidR="00B417AD">
        <w:t xml:space="preserve"> refrigerator </w:t>
      </w:r>
      <w:r w:rsidR="000F0511">
        <w:t xml:space="preserve">like this: </w:t>
      </w:r>
      <w:hyperlink r:id="rId9" w:history="1">
        <w:r w:rsidR="000F0511" w:rsidRPr="00B15581">
          <w:rPr>
            <w:rStyle w:val="Hyperlink"/>
          </w:rPr>
          <w:t>https://images.app.goo.gl/tgzCr2jyG5ttyL2W6</w:t>
        </w:r>
      </w:hyperlink>
      <w:r w:rsidR="000F0511">
        <w:t>)</w:t>
      </w:r>
    </w:p>
    <w:p w14:paraId="771B2588" w14:textId="104FF758" w:rsidR="000F0511" w:rsidRDefault="00E41BFD" w:rsidP="0009427C">
      <w:pPr>
        <w:pStyle w:val="ListNumber"/>
      </w:pPr>
      <w:proofErr w:type="spellStart"/>
      <w:r>
        <w:t>Lazi</w:t>
      </w:r>
      <w:proofErr w:type="spellEnd"/>
      <w:r>
        <w:t xml:space="preserve"> </w:t>
      </w:r>
      <w:proofErr w:type="spellStart"/>
      <w:r>
        <w:t>frigorifice</w:t>
      </w:r>
      <w:proofErr w:type="spellEnd"/>
      <w:r>
        <w:t xml:space="preserve"> ( an image with </w:t>
      </w:r>
      <w:r w:rsidR="00D2719B">
        <w:t xml:space="preserve">refrigerated box like this : </w:t>
      </w:r>
      <w:hyperlink r:id="rId10" w:history="1">
        <w:r w:rsidR="00D2719B" w:rsidRPr="00B15581">
          <w:rPr>
            <w:rStyle w:val="Hyperlink"/>
          </w:rPr>
          <w:t>https://images.app.goo.gl/FtiF88mQKBw6pBDw7</w:t>
        </w:r>
      </w:hyperlink>
      <w:r w:rsidR="00D2719B">
        <w:t>)</w:t>
      </w:r>
    </w:p>
    <w:p w14:paraId="4B753413" w14:textId="6D335683" w:rsidR="00D2719B" w:rsidRDefault="00D41662" w:rsidP="0009427C">
      <w:pPr>
        <w:pStyle w:val="ListNumber"/>
      </w:pPr>
      <w:r>
        <w:t xml:space="preserve">Combine </w:t>
      </w:r>
      <w:proofErr w:type="spellStart"/>
      <w:r>
        <w:t>frigorifice</w:t>
      </w:r>
      <w:proofErr w:type="spellEnd"/>
      <w:r>
        <w:t xml:space="preserve"> ( an image </w:t>
      </w:r>
      <w:r w:rsidR="00A179FA">
        <w:t>like this :</w:t>
      </w:r>
      <w:r w:rsidR="00A179FA" w:rsidRPr="00A179FA">
        <w:t xml:space="preserve"> </w:t>
      </w:r>
      <w:hyperlink r:id="rId11" w:history="1">
        <w:r w:rsidR="00A179FA" w:rsidRPr="00B15581">
          <w:rPr>
            <w:rStyle w:val="Hyperlink"/>
          </w:rPr>
          <w:t>https://images.app.goo.gl/iwfvpQPNLqTZpKVaA</w:t>
        </w:r>
      </w:hyperlink>
      <w:r w:rsidR="00A179FA">
        <w:t>)</w:t>
      </w:r>
    </w:p>
    <w:p w14:paraId="03DA5E78" w14:textId="1DAAAF2F" w:rsidR="00A179FA" w:rsidRDefault="00810F46" w:rsidP="0009427C">
      <w:pPr>
        <w:pStyle w:val="ListNumber"/>
      </w:pPr>
      <w:r>
        <w:t xml:space="preserve">Vitrine </w:t>
      </w:r>
      <w:proofErr w:type="spellStart"/>
      <w:r>
        <w:t>frigorifice</w:t>
      </w:r>
      <w:proofErr w:type="spellEnd"/>
      <w:r>
        <w:t xml:space="preserve"> </w:t>
      </w:r>
      <w:r w:rsidR="00F53D61">
        <w:t xml:space="preserve">( an image refrigerated </w:t>
      </w:r>
      <w:r w:rsidR="00833072">
        <w:t>display cases</w:t>
      </w:r>
      <w:r w:rsidR="00F53D61">
        <w:t xml:space="preserve"> like this : </w:t>
      </w:r>
      <w:hyperlink r:id="rId12" w:history="1">
        <w:r w:rsidR="00833072" w:rsidRPr="00B15581">
          <w:rPr>
            <w:rStyle w:val="Hyperlink"/>
          </w:rPr>
          <w:t>https://images.app.goo.gl/oanTB8Rc6Gcz7mKM6</w:t>
        </w:r>
      </w:hyperlink>
      <w:r w:rsidR="00833072">
        <w:t>,</w:t>
      </w:r>
      <w:r w:rsidR="00833072" w:rsidRPr="00833072">
        <w:t xml:space="preserve"> https://images.app.goo.gl/c5iqtbiTnW4u49rE7</w:t>
      </w:r>
      <w:r w:rsidR="00833072">
        <w:t>,</w:t>
      </w:r>
      <w:r w:rsidR="002C65B1" w:rsidRPr="002C65B1">
        <w:t xml:space="preserve"> https://images.app.goo.gl/QRh8DteF8oDuLNN98</w:t>
      </w:r>
    </w:p>
    <w:p w14:paraId="3E8139F2" w14:textId="7AD6EB6E" w:rsidR="00833072" w:rsidRDefault="001C1443" w:rsidP="0009427C">
      <w:pPr>
        <w:pStyle w:val="ListNumber"/>
      </w:pPr>
      <w:proofErr w:type="spellStart"/>
      <w:r>
        <w:t>Congelatoare</w:t>
      </w:r>
      <w:proofErr w:type="spellEnd"/>
      <w:r>
        <w:t xml:space="preserve"> ( an image with freezers like this:</w:t>
      </w:r>
      <w:r w:rsidRPr="001C1443">
        <w:t xml:space="preserve"> </w:t>
      </w:r>
      <w:hyperlink r:id="rId13" w:history="1">
        <w:r w:rsidR="007326F6" w:rsidRPr="00B15581">
          <w:rPr>
            <w:rStyle w:val="Hyperlink"/>
          </w:rPr>
          <w:t>https://images.app.goo.gl/QEzpxvUbXzd2Ecgm7</w:t>
        </w:r>
      </w:hyperlink>
      <w:r>
        <w:t>)</w:t>
      </w:r>
    </w:p>
    <w:p w14:paraId="631114D0" w14:textId="5B8647AE" w:rsidR="007326F6" w:rsidRDefault="007326F6" w:rsidP="0009427C">
      <w:pPr>
        <w:pStyle w:val="ListNumber"/>
      </w:pPr>
      <w:r>
        <w:t xml:space="preserve">Alte </w:t>
      </w:r>
      <w:proofErr w:type="spellStart"/>
      <w:r>
        <w:t>aparate</w:t>
      </w:r>
      <w:proofErr w:type="spellEnd"/>
      <w:r>
        <w:t xml:space="preserve"> </w:t>
      </w:r>
      <w:proofErr w:type="spellStart"/>
      <w:r>
        <w:t>frigorifice</w:t>
      </w:r>
      <w:proofErr w:type="spellEnd"/>
      <w:r>
        <w:t xml:space="preserve"> ( an image like this : </w:t>
      </w:r>
      <w:hyperlink r:id="rId14" w:history="1">
        <w:r w:rsidRPr="00B15581">
          <w:rPr>
            <w:rStyle w:val="Hyperlink"/>
          </w:rPr>
          <w:t>https://images.app.goo.gl/rtEa2mUacadExSMJA</w:t>
        </w:r>
      </w:hyperlink>
      <w:r>
        <w:t xml:space="preserve"> and a text</w:t>
      </w:r>
      <w:r w:rsidR="0018367A">
        <w:t xml:space="preserve"> ”Alte </w:t>
      </w:r>
      <w:proofErr w:type="spellStart"/>
      <w:r w:rsidR="0018367A">
        <w:t>aparate</w:t>
      </w:r>
      <w:proofErr w:type="spellEnd"/>
      <w:r w:rsidR="0018367A">
        <w:t xml:space="preserve"> </w:t>
      </w:r>
      <w:proofErr w:type="spellStart"/>
      <w:r w:rsidR="0018367A">
        <w:t>frigorifice</w:t>
      </w:r>
      <w:proofErr w:type="spellEnd"/>
      <w:r w:rsidR="0018367A">
        <w:t>”</w:t>
      </w:r>
    </w:p>
    <w:p w14:paraId="4978B4C1" w14:textId="1BA05953" w:rsidR="0018367A" w:rsidRDefault="0018367A" w:rsidP="0009427C">
      <w:pPr>
        <w:pStyle w:val="ListNumber"/>
      </w:pPr>
      <w:proofErr w:type="spellStart"/>
      <w:r>
        <w:t>Aragazuri</w:t>
      </w:r>
      <w:proofErr w:type="spellEnd"/>
      <w:r>
        <w:t xml:space="preserve"> – </w:t>
      </w:r>
      <w:proofErr w:type="spellStart"/>
      <w:r>
        <w:t>Cuptoare</w:t>
      </w:r>
      <w:proofErr w:type="spellEnd"/>
      <w:r>
        <w:t xml:space="preserve"> </w:t>
      </w:r>
      <w:r w:rsidR="00B869E3">
        <w:t>–</w:t>
      </w:r>
      <w:r>
        <w:t xml:space="preserve"> </w:t>
      </w:r>
      <w:proofErr w:type="spellStart"/>
      <w:r>
        <w:t>Plite</w:t>
      </w:r>
      <w:proofErr w:type="spellEnd"/>
      <w:r w:rsidR="00B869E3">
        <w:t xml:space="preserve"> ( an image with </w:t>
      </w:r>
      <w:r w:rsidR="00DA3259">
        <w:t xml:space="preserve">                               </w:t>
      </w:r>
      <w:r w:rsidR="00B869E3">
        <w:t>gas cooker</w:t>
      </w:r>
      <w:r w:rsidR="00C40B0A">
        <w:t xml:space="preserve"> like this :</w:t>
      </w:r>
      <w:r w:rsidR="00DA3259" w:rsidRPr="00DA3259">
        <w:t xml:space="preserve"> </w:t>
      </w:r>
      <w:hyperlink r:id="rId15" w:history="1">
        <w:r w:rsidR="00136184" w:rsidRPr="00B15581">
          <w:rPr>
            <w:rStyle w:val="Hyperlink"/>
          </w:rPr>
          <w:t>https://images.app.goo.gl/C65TSpwidMJWxZ3U8</w:t>
        </w:r>
      </w:hyperlink>
      <w:r w:rsidR="00B869E3">
        <w:t>,</w:t>
      </w:r>
      <w:r w:rsidR="00136184">
        <w:t xml:space="preserve">                     </w:t>
      </w:r>
      <w:r w:rsidR="00B869E3">
        <w:t xml:space="preserve"> </w:t>
      </w:r>
      <w:r w:rsidR="00AD456C">
        <w:t>oven</w:t>
      </w:r>
      <w:r w:rsidR="00C40B0A">
        <w:t xml:space="preserve"> like this : </w:t>
      </w:r>
      <w:r w:rsidR="00C40B0A" w:rsidRPr="00C40B0A">
        <w:t>https://images.app.goo.gl/iNnaqsZm2rQPDiga6</w:t>
      </w:r>
      <w:r w:rsidR="00AD456C">
        <w:t xml:space="preserve">, </w:t>
      </w:r>
      <w:r w:rsidR="008233B7">
        <w:t>hobs</w:t>
      </w:r>
      <w:r w:rsidR="002879CA">
        <w:t xml:space="preserve"> like this :</w:t>
      </w:r>
      <w:r w:rsidR="002879CA" w:rsidRPr="002879CA">
        <w:t xml:space="preserve"> </w:t>
      </w:r>
      <w:hyperlink r:id="rId16" w:history="1">
        <w:r w:rsidR="002879CA" w:rsidRPr="00B15581">
          <w:rPr>
            <w:rStyle w:val="Hyperlink"/>
          </w:rPr>
          <w:t>https://images.app.goo.gl/NEHrHBKkNWb4yrFXA</w:t>
        </w:r>
      </w:hyperlink>
      <w:r w:rsidR="002879CA">
        <w:t xml:space="preserve">  </w:t>
      </w:r>
      <w:r w:rsidR="008233B7">
        <w:t xml:space="preserve"> all 3 in 1 image</w:t>
      </w:r>
      <w:r w:rsidR="002879CA">
        <w:t xml:space="preserve"> </w:t>
      </w:r>
      <w:r w:rsidR="008233B7">
        <w:t>)</w:t>
      </w:r>
    </w:p>
    <w:p w14:paraId="718F9386" w14:textId="594DBA1F" w:rsidR="00136184" w:rsidRDefault="0036471A" w:rsidP="0009427C">
      <w:pPr>
        <w:pStyle w:val="ListNumber"/>
      </w:pPr>
      <w:r>
        <w:t xml:space="preserve"> </w:t>
      </w:r>
      <w:proofErr w:type="spellStart"/>
      <w:r>
        <w:t>Aragazuri</w:t>
      </w:r>
      <w:proofErr w:type="spellEnd"/>
      <w:r>
        <w:t xml:space="preserve"> (an image with </w:t>
      </w:r>
      <w:r>
        <w:t>gas cooker like this :</w:t>
      </w:r>
      <w:r w:rsidRPr="00DA3259">
        <w:t xml:space="preserve"> </w:t>
      </w:r>
      <w:hyperlink r:id="rId17" w:history="1">
        <w:r w:rsidRPr="00B15581">
          <w:rPr>
            <w:rStyle w:val="Hyperlink"/>
          </w:rPr>
          <w:t>https://images.app.goo.gl/C65TSpwidMJWxZ3U8</w:t>
        </w:r>
      </w:hyperlink>
    </w:p>
    <w:p w14:paraId="47EA26C5" w14:textId="69A391ED" w:rsidR="0036471A" w:rsidRDefault="0036471A" w:rsidP="0009427C">
      <w:pPr>
        <w:pStyle w:val="ListNumber"/>
      </w:pPr>
      <w:proofErr w:type="spellStart"/>
      <w:r>
        <w:lastRenderedPageBreak/>
        <w:t>Cuptoare</w:t>
      </w:r>
      <w:proofErr w:type="spellEnd"/>
      <w:r>
        <w:t xml:space="preserve"> ( an image with </w:t>
      </w:r>
      <w:r>
        <w:t xml:space="preserve">oven like this : </w:t>
      </w:r>
      <w:r w:rsidRPr="00C40B0A">
        <w:t>https://images.app.goo.gl/iNnaqsZm2rQPDiga6</w:t>
      </w:r>
    </w:p>
    <w:p w14:paraId="18840878" w14:textId="4F4FA6CB" w:rsidR="0036471A" w:rsidRDefault="0036471A" w:rsidP="0036471A">
      <w:pPr>
        <w:pStyle w:val="ListNumber"/>
      </w:pPr>
      <w:r>
        <w:t xml:space="preserve">Cu </w:t>
      </w:r>
      <w:proofErr w:type="spellStart"/>
      <w:r>
        <w:t>microunde</w:t>
      </w:r>
      <w:proofErr w:type="spellEnd"/>
      <w:r w:rsidR="00CB6B02">
        <w:t xml:space="preserve"> (an image with microwave like this :</w:t>
      </w:r>
      <w:r w:rsidR="00CB6B02" w:rsidRPr="00CB6B02">
        <w:t xml:space="preserve"> https://images.app.goo.gl/ZBRApsbdkeNafmuj7</w:t>
      </w:r>
      <w:r w:rsidR="008D7856">
        <w:t>)</w:t>
      </w:r>
    </w:p>
    <w:p w14:paraId="0FF7F3ED" w14:textId="09987C9F" w:rsidR="0036471A" w:rsidRDefault="0036471A" w:rsidP="0036471A">
      <w:pPr>
        <w:pStyle w:val="ListNumber"/>
      </w:pPr>
      <w:proofErr w:type="spellStart"/>
      <w:r>
        <w:t>Plite</w:t>
      </w:r>
      <w:proofErr w:type="spellEnd"/>
      <w:r>
        <w:t xml:space="preserve"> ( an image with hobs like this :</w:t>
      </w:r>
      <w:r w:rsidRPr="0036471A">
        <w:t xml:space="preserve"> </w:t>
      </w:r>
      <w:hyperlink r:id="rId18" w:history="1">
        <w:r w:rsidRPr="00B15581">
          <w:rPr>
            <w:rStyle w:val="Hyperlink"/>
          </w:rPr>
          <w:t>https://images.app.goo.gl/NEHrHBKkNWb4yrFXA</w:t>
        </w:r>
      </w:hyperlink>
      <w:r>
        <w:t>)</w:t>
      </w:r>
    </w:p>
    <w:p w14:paraId="39F19E67" w14:textId="69F6D70A" w:rsidR="00F85D53" w:rsidRDefault="00F85D53" w:rsidP="0036471A">
      <w:pPr>
        <w:pStyle w:val="ListNumber"/>
      </w:pPr>
      <w:proofErr w:type="spellStart"/>
      <w:r>
        <w:t>Aparate</w:t>
      </w:r>
      <w:proofErr w:type="spellEnd"/>
      <w:r>
        <w:t xml:space="preserve"> </w:t>
      </w:r>
      <w:proofErr w:type="spellStart"/>
      <w:r>
        <w:t>bucatarie</w:t>
      </w:r>
      <w:proofErr w:type="spellEnd"/>
      <w:r>
        <w:t xml:space="preserve"> ( </w:t>
      </w:r>
      <w:r w:rsidR="002D2C24">
        <w:t>an image with kitchen appliances like this :</w:t>
      </w:r>
      <w:r w:rsidR="002D2C24" w:rsidRPr="002D2C24">
        <w:t xml:space="preserve"> </w:t>
      </w:r>
      <w:hyperlink r:id="rId19" w:history="1">
        <w:r w:rsidR="002D2C24" w:rsidRPr="00B15581">
          <w:rPr>
            <w:rStyle w:val="Hyperlink"/>
          </w:rPr>
          <w:t>https://images.app.goo.gl/q5tknShn33Zzockz8</w:t>
        </w:r>
      </w:hyperlink>
      <w:r w:rsidR="002D2C24">
        <w:t>)</w:t>
      </w:r>
    </w:p>
    <w:p w14:paraId="2B000023" w14:textId="77777777" w:rsidR="00260D03" w:rsidRDefault="00260D03" w:rsidP="001E2CAD">
      <w:pPr>
        <w:pStyle w:val="ListNumber"/>
      </w:pPr>
      <w:proofErr w:type="spellStart"/>
      <w:r>
        <w:t>Aspiratoare</w:t>
      </w:r>
      <w:proofErr w:type="spellEnd"/>
      <w:r>
        <w:t xml:space="preserve"> – </w:t>
      </w:r>
      <w:proofErr w:type="spellStart"/>
      <w:r>
        <w:t>Fiare</w:t>
      </w:r>
      <w:proofErr w:type="spellEnd"/>
      <w:r>
        <w:t xml:space="preserve"> de </w:t>
      </w:r>
      <w:proofErr w:type="spellStart"/>
      <w:r>
        <w:t>calcat</w:t>
      </w:r>
      <w:proofErr w:type="spellEnd"/>
      <w:r>
        <w:t xml:space="preserve"> ( an image with a vacuum cleaner like this :</w:t>
      </w:r>
      <w:r w:rsidRPr="00E8447F">
        <w:t xml:space="preserve"> </w:t>
      </w:r>
      <w:hyperlink r:id="rId20" w:history="1">
        <w:r w:rsidRPr="00B15581">
          <w:rPr>
            <w:rStyle w:val="Hyperlink"/>
          </w:rPr>
          <w:t>https://images.app.goo.gl/wqeTd9Vweo8DoqFJ8</w:t>
        </w:r>
      </w:hyperlink>
    </w:p>
    <w:p w14:paraId="3A11F82F" w14:textId="77777777" w:rsidR="00260D03" w:rsidRDefault="00260D03" w:rsidP="001E2CAD">
      <w:pPr>
        <w:pStyle w:val="ListNumber"/>
        <w:numPr>
          <w:ilvl w:val="0"/>
          <w:numId w:val="0"/>
        </w:numPr>
        <w:ind w:left="432"/>
      </w:pPr>
      <w:r>
        <w:t xml:space="preserve">And a image like this : </w:t>
      </w:r>
      <w:hyperlink r:id="rId21" w:history="1">
        <w:r w:rsidRPr="00B15581">
          <w:rPr>
            <w:rStyle w:val="Hyperlink"/>
          </w:rPr>
          <w:t>https://images.app.goo.gl/WMNKra1hUNoy1cn86</w:t>
        </w:r>
      </w:hyperlink>
      <w:r>
        <w:t xml:space="preserve"> both in 1 image)</w:t>
      </w:r>
    </w:p>
    <w:p w14:paraId="3C6A68B7" w14:textId="1C66E79E" w:rsidR="00260D03" w:rsidRDefault="00DC417F" w:rsidP="0036471A">
      <w:pPr>
        <w:pStyle w:val="ListNumber"/>
      </w:pPr>
      <w:proofErr w:type="spellStart"/>
      <w:r>
        <w:t>Aspiratoare</w:t>
      </w:r>
      <w:proofErr w:type="spellEnd"/>
      <w:r>
        <w:t xml:space="preserve"> ( an image with a vacuum cleaner </w:t>
      </w:r>
      <w:r>
        <w:t>like this :</w:t>
      </w:r>
      <w:r w:rsidRPr="00E8447F">
        <w:t xml:space="preserve"> </w:t>
      </w:r>
      <w:hyperlink r:id="rId22" w:history="1">
        <w:r w:rsidRPr="00B15581">
          <w:rPr>
            <w:rStyle w:val="Hyperlink"/>
          </w:rPr>
          <w:t>https://images.app.goo.gl/wqeTd9Vweo8DoqFJ8</w:t>
        </w:r>
      </w:hyperlink>
      <w:r>
        <w:t>)</w:t>
      </w:r>
    </w:p>
    <w:p w14:paraId="32D05F35" w14:textId="7FF61FB1" w:rsidR="00DC417F" w:rsidRDefault="00DC417F" w:rsidP="0036471A">
      <w:pPr>
        <w:pStyle w:val="ListNumber"/>
      </w:pPr>
      <w:proofErr w:type="spellStart"/>
      <w:r>
        <w:t>Fiare</w:t>
      </w:r>
      <w:proofErr w:type="spellEnd"/>
      <w:r>
        <w:t xml:space="preserve"> de </w:t>
      </w:r>
      <w:proofErr w:type="spellStart"/>
      <w:r>
        <w:t>calcat</w:t>
      </w:r>
      <w:proofErr w:type="spellEnd"/>
      <w:r>
        <w:t xml:space="preserve"> </w:t>
      </w:r>
      <w:r w:rsidR="00C87651">
        <w:t>(</w:t>
      </w:r>
      <w:r>
        <w:t>a</w:t>
      </w:r>
      <w:r w:rsidR="00C87651">
        <w:t>n</w:t>
      </w:r>
      <w:r>
        <w:t xml:space="preserve"> image like this : </w:t>
      </w:r>
      <w:hyperlink r:id="rId23" w:history="1">
        <w:r w:rsidRPr="00B15581">
          <w:rPr>
            <w:rStyle w:val="Hyperlink"/>
          </w:rPr>
          <w:t>https://images.app.goo.gl/WMNKra1hUNoy1cn86</w:t>
        </w:r>
      </w:hyperlink>
    </w:p>
    <w:p w14:paraId="202AC47C" w14:textId="4B314266" w:rsidR="00C87651" w:rsidRDefault="00C87651" w:rsidP="0036471A">
      <w:pPr>
        <w:pStyle w:val="ListNumber"/>
      </w:pPr>
      <w:proofErr w:type="spellStart"/>
      <w:r>
        <w:t>Statii</w:t>
      </w:r>
      <w:proofErr w:type="spellEnd"/>
      <w:r>
        <w:t xml:space="preserve"> de </w:t>
      </w:r>
      <w:proofErr w:type="spellStart"/>
      <w:r>
        <w:t>calcat</w:t>
      </w:r>
      <w:proofErr w:type="spellEnd"/>
      <w:r w:rsidR="009D6F92">
        <w:t xml:space="preserve"> ( an image </w:t>
      </w:r>
      <w:r w:rsidR="00FC3E79">
        <w:t xml:space="preserve">like this : </w:t>
      </w:r>
      <w:hyperlink r:id="rId24" w:history="1">
        <w:r w:rsidR="00FC3E79" w:rsidRPr="00B15581">
          <w:rPr>
            <w:rStyle w:val="Hyperlink"/>
          </w:rPr>
          <w:t>https://images.app.goo.gl/joJ4fThoCQ9Zt6U5A</w:t>
        </w:r>
      </w:hyperlink>
      <w:r w:rsidR="00FC3E79">
        <w:t>)</w:t>
      </w:r>
    </w:p>
    <w:p w14:paraId="071E12E1" w14:textId="2A7E467E" w:rsidR="00C17FB6" w:rsidRDefault="00FC3E79" w:rsidP="00C17FB6">
      <w:pPr>
        <w:pStyle w:val="ListNumber"/>
      </w:pPr>
      <w:proofErr w:type="spellStart"/>
      <w:r>
        <w:t>Masini</w:t>
      </w:r>
      <w:proofErr w:type="spellEnd"/>
      <w:r>
        <w:t xml:space="preserve"> de </w:t>
      </w:r>
      <w:proofErr w:type="spellStart"/>
      <w:r>
        <w:t>spalat</w:t>
      </w:r>
      <w:proofErr w:type="spellEnd"/>
      <w:r>
        <w:t xml:space="preserve"> – </w:t>
      </w:r>
      <w:proofErr w:type="spellStart"/>
      <w:r>
        <w:t>Uscatoare</w:t>
      </w:r>
      <w:proofErr w:type="spellEnd"/>
      <w:r>
        <w:t xml:space="preserve"> ( </w:t>
      </w:r>
      <w:r w:rsidR="00E77234">
        <w:t>an image with washing machine</w:t>
      </w:r>
      <w:r w:rsidR="00C42DB3">
        <w:t xml:space="preserve"> like this: </w:t>
      </w:r>
      <w:hyperlink r:id="rId25" w:history="1">
        <w:r w:rsidR="00C42DB3" w:rsidRPr="00B15581">
          <w:rPr>
            <w:rStyle w:val="Hyperlink"/>
          </w:rPr>
          <w:t>https://images.app.goo.gl/kASTXqsj432QDAWT6</w:t>
        </w:r>
      </w:hyperlink>
      <w:r w:rsidR="00C42DB3">
        <w:t xml:space="preserve"> and a </w:t>
      </w:r>
      <w:r w:rsidR="00B245ED">
        <w:t xml:space="preserve">image with </w:t>
      </w:r>
      <w:r w:rsidR="00D06DF7">
        <w:t>clothes dryer like this :</w:t>
      </w:r>
      <w:r w:rsidR="00D06DF7" w:rsidRPr="00D06DF7">
        <w:t xml:space="preserve"> </w:t>
      </w:r>
      <w:hyperlink r:id="rId26" w:history="1">
        <w:r w:rsidR="00C17FB6" w:rsidRPr="00B15581">
          <w:rPr>
            <w:rStyle w:val="Hyperlink"/>
          </w:rPr>
          <w:t>https://images.app.goo.gl/Q2uZMbkvgWpH9qfDA</w:t>
        </w:r>
      </w:hyperlink>
      <w:r w:rsidR="00C17FB6">
        <w:t xml:space="preserve"> and this </w:t>
      </w:r>
      <w:hyperlink r:id="rId27" w:history="1">
        <w:r w:rsidR="00C17FB6" w:rsidRPr="00B15581">
          <w:rPr>
            <w:rStyle w:val="Hyperlink"/>
          </w:rPr>
          <w:t>https://images.app.goo.gl/ooiH1SFiKyiqbe6F7</w:t>
        </w:r>
      </w:hyperlink>
      <w:r w:rsidR="00C17FB6">
        <w:t xml:space="preserve"> all 3 in 1 </w:t>
      </w:r>
      <w:proofErr w:type="spellStart"/>
      <w:r w:rsidR="00C17FB6">
        <w:t>pgoto</w:t>
      </w:r>
      <w:proofErr w:type="spellEnd"/>
    </w:p>
    <w:p w14:paraId="49631289" w14:textId="2BF1A4C1" w:rsidR="00C17FB6" w:rsidRDefault="00FF08F1" w:rsidP="00C17FB6">
      <w:pPr>
        <w:pStyle w:val="ListNumber"/>
      </w:pPr>
      <w:proofErr w:type="spellStart"/>
      <w:r>
        <w:t>Masini</w:t>
      </w:r>
      <w:proofErr w:type="spellEnd"/>
      <w:r>
        <w:t xml:space="preserve"> de </w:t>
      </w:r>
      <w:proofErr w:type="spellStart"/>
      <w:r>
        <w:t>spalat</w:t>
      </w:r>
      <w:proofErr w:type="spellEnd"/>
      <w:r>
        <w:t xml:space="preserve"> vase (</w:t>
      </w:r>
      <w:r w:rsidR="00E830CE">
        <w:t>an image with dishwasher like this :</w:t>
      </w:r>
      <w:r w:rsidR="00E830CE" w:rsidRPr="00E830CE">
        <w:t xml:space="preserve"> </w:t>
      </w:r>
      <w:hyperlink r:id="rId28" w:history="1">
        <w:r w:rsidR="00E830CE" w:rsidRPr="00B15581">
          <w:rPr>
            <w:rStyle w:val="Hyperlink"/>
          </w:rPr>
          <w:t>https://images.app.goo.gl/GGsw6VY46GaQbGNh8</w:t>
        </w:r>
      </w:hyperlink>
      <w:r w:rsidR="00E830CE">
        <w:t>)</w:t>
      </w:r>
    </w:p>
    <w:p w14:paraId="3A53EAEE" w14:textId="631FE002" w:rsidR="00E830CE" w:rsidRDefault="00E830CE" w:rsidP="00C17FB6">
      <w:pPr>
        <w:pStyle w:val="ListNumber"/>
      </w:pPr>
      <w:proofErr w:type="spellStart"/>
      <w:r>
        <w:t>Masini</w:t>
      </w:r>
      <w:proofErr w:type="spellEnd"/>
      <w:r>
        <w:t xml:space="preserve"> de </w:t>
      </w:r>
      <w:proofErr w:type="spellStart"/>
      <w:r>
        <w:t>spalat</w:t>
      </w:r>
      <w:proofErr w:type="spellEnd"/>
      <w:r>
        <w:t xml:space="preserve"> </w:t>
      </w:r>
      <w:proofErr w:type="spellStart"/>
      <w:r>
        <w:t>rufe</w:t>
      </w:r>
      <w:proofErr w:type="spellEnd"/>
      <w:r>
        <w:t xml:space="preserve"> ( </w:t>
      </w:r>
      <w:r w:rsidR="00294F2A">
        <w:t xml:space="preserve">an image with </w:t>
      </w:r>
      <w:r w:rsidR="008D5561">
        <w:t xml:space="preserve">washing machine like this: </w:t>
      </w:r>
      <w:hyperlink r:id="rId29" w:history="1">
        <w:r w:rsidR="008D5561" w:rsidRPr="00B15581">
          <w:rPr>
            <w:rStyle w:val="Hyperlink"/>
          </w:rPr>
          <w:t>https://images.app.goo.gl/kASTXqsj432QDAWT6</w:t>
        </w:r>
      </w:hyperlink>
      <w:r w:rsidR="008D5561">
        <w:t>)</w:t>
      </w:r>
    </w:p>
    <w:p w14:paraId="58E18BF6" w14:textId="09FB1D05" w:rsidR="008D5561" w:rsidRDefault="008D5561" w:rsidP="00C17FB6">
      <w:pPr>
        <w:pStyle w:val="ListNumber"/>
      </w:pPr>
      <w:proofErr w:type="spellStart"/>
      <w:r>
        <w:lastRenderedPageBreak/>
        <w:t>Uscatoare</w:t>
      </w:r>
      <w:proofErr w:type="spellEnd"/>
      <w:r>
        <w:t xml:space="preserve"> ( an image </w:t>
      </w:r>
      <w:proofErr w:type="spellStart"/>
      <w:r>
        <w:t>with</w:t>
      </w:r>
      <w:proofErr w:type="spellEnd"/>
      <w:r>
        <w:t xml:space="preserve"> clothes dryer like this :</w:t>
      </w:r>
      <w:r w:rsidRPr="00D06DF7">
        <w:t xml:space="preserve"> </w:t>
      </w:r>
      <w:hyperlink r:id="rId30" w:history="1">
        <w:r w:rsidRPr="00B15581">
          <w:rPr>
            <w:rStyle w:val="Hyperlink"/>
          </w:rPr>
          <w:t>https://images.app.goo.gl/Q2uZMbkvgWpH9qfDA</w:t>
        </w:r>
      </w:hyperlink>
      <w:r>
        <w:t xml:space="preserve"> and this </w:t>
      </w:r>
      <w:hyperlink r:id="rId31" w:history="1">
        <w:r w:rsidRPr="00B15581">
          <w:rPr>
            <w:rStyle w:val="Hyperlink"/>
          </w:rPr>
          <w:t>https://images.app.goo.gl/ooiH1SFiKyiqbe6F7</w:t>
        </w:r>
      </w:hyperlink>
      <w:r>
        <w:t xml:space="preserve"> both in 1 image)</w:t>
      </w:r>
    </w:p>
    <w:p w14:paraId="01950D74" w14:textId="1F1A1E4C" w:rsidR="008D5561" w:rsidRDefault="00642B86" w:rsidP="00C17FB6">
      <w:pPr>
        <w:pStyle w:val="ListNumber"/>
      </w:pPr>
      <w:proofErr w:type="spellStart"/>
      <w:r>
        <w:t>Masini</w:t>
      </w:r>
      <w:proofErr w:type="spellEnd"/>
      <w:r>
        <w:t xml:space="preserve"> de </w:t>
      </w:r>
      <w:proofErr w:type="spellStart"/>
      <w:r>
        <w:t>cusut</w:t>
      </w:r>
      <w:proofErr w:type="spellEnd"/>
      <w:r>
        <w:t xml:space="preserve"> ( an image with </w:t>
      </w:r>
      <w:r w:rsidR="002F2D6A">
        <w:t>sewing machine like this :</w:t>
      </w:r>
      <w:r w:rsidR="002F2D6A" w:rsidRPr="002F2D6A">
        <w:t xml:space="preserve"> </w:t>
      </w:r>
      <w:hyperlink r:id="rId32" w:history="1">
        <w:r w:rsidR="002F2D6A" w:rsidRPr="00B15581">
          <w:rPr>
            <w:rStyle w:val="Hyperlink"/>
          </w:rPr>
          <w:t>https://images.app.goo.gl/VfyG1ofQ7dxJoAZb9</w:t>
        </w:r>
      </w:hyperlink>
      <w:r w:rsidR="002F2D6A">
        <w:t>)</w:t>
      </w:r>
    </w:p>
    <w:p w14:paraId="20C2A26E" w14:textId="6A818055" w:rsidR="002F2D6A" w:rsidRDefault="0088744F" w:rsidP="00C17FB6">
      <w:pPr>
        <w:pStyle w:val="ListNumber"/>
      </w:pPr>
      <w:proofErr w:type="spellStart"/>
      <w:r>
        <w:t>Hote</w:t>
      </w:r>
      <w:proofErr w:type="spellEnd"/>
      <w:r>
        <w:t xml:space="preserve"> ( an image with hoods like this :</w:t>
      </w:r>
      <w:r w:rsidRPr="0088744F">
        <w:t xml:space="preserve"> </w:t>
      </w:r>
      <w:hyperlink r:id="rId33" w:history="1">
        <w:r w:rsidR="00F53E4F" w:rsidRPr="00B15581">
          <w:rPr>
            <w:rStyle w:val="Hyperlink"/>
          </w:rPr>
          <w:t>https://images.app.goo.gl/ybhQjPnvNEiorbeL8</w:t>
        </w:r>
      </w:hyperlink>
      <w:r>
        <w:t>)</w:t>
      </w:r>
    </w:p>
    <w:p w14:paraId="2734D89D" w14:textId="70394158" w:rsidR="00F53E4F" w:rsidRDefault="00F53E4F" w:rsidP="00C17FB6">
      <w:pPr>
        <w:pStyle w:val="ListNumber"/>
      </w:pPr>
      <w:r>
        <w:t xml:space="preserve">Aer </w:t>
      </w:r>
      <w:proofErr w:type="spellStart"/>
      <w:r>
        <w:t>conditionat</w:t>
      </w:r>
      <w:proofErr w:type="spellEnd"/>
      <w:r>
        <w:t xml:space="preserve"> </w:t>
      </w:r>
      <w:r w:rsidR="007A279C">
        <w:t xml:space="preserve">– </w:t>
      </w:r>
      <w:proofErr w:type="spellStart"/>
      <w:r w:rsidR="007A279C">
        <w:t>Climatizare</w:t>
      </w:r>
      <w:proofErr w:type="spellEnd"/>
      <w:r w:rsidR="007A279C">
        <w:t xml:space="preserve"> ( an image </w:t>
      </w:r>
      <w:r w:rsidR="002F4C24">
        <w:t xml:space="preserve">some </w:t>
      </w:r>
      <w:proofErr w:type="spellStart"/>
      <w:r w:rsidR="00F16BE6">
        <w:t>cimatization</w:t>
      </w:r>
      <w:proofErr w:type="spellEnd"/>
      <w:r w:rsidR="00F16BE6">
        <w:t xml:space="preserve"> appliances</w:t>
      </w:r>
      <w:r w:rsidR="007A279C">
        <w:t xml:space="preserve"> like this :</w:t>
      </w:r>
      <w:r w:rsidR="007A279C" w:rsidRPr="007A279C">
        <w:t xml:space="preserve"> </w:t>
      </w:r>
      <w:hyperlink r:id="rId34" w:history="1">
        <w:r w:rsidR="00180D6B" w:rsidRPr="00B15581">
          <w:rPr>
            <w:rStyle w:val="Hyperlink"/>
          </w:rPr>
          <w:t>https://images.app.goo.gl/n8qZpR8aLQk1kiNj6</w:t>
        </w:r>
      </w:hyperlink>
      <w:r w:rsidR="007A279C">
        <w:t>)</w:t>
      </w:r>
    </w:p>
    <w:p w14:paraId="7885425A" w14:textId="772E4F48" w:rsidR="00180D6B" w:rsidRDefault="00371177" w:rsidP="00C17FB6">
      <w:pPr>
        <w:pStyle w:val="ListNumber"/>
      </w:pPr>
      <w:r>
        <w:t xml:space="preserve">Aer </w:t>
      </w:r>
      <w:proofErr w:type="spellStart"/>
      <w:r>
        <w:t>conditionat</w:t>
      </w:r>
      <w:proofErr w:type="spellEnd"/>
      <w:r>
        <w:t xml:space="preserve"> ( an image with air conditioning </w:t>
      </w:r>
      <w:r w:rsidR="005936FF">
        <w:t xml:space="preserve">like this : </w:t>
      </w:r>
      <w:hyperlink r:id="rId35" w:history="1">
        <w:r w:rsidR="005936FF" w:rsidRPr="00B15581">
          <w:rPr>
            <w:rStyle w:val="Hyperlink"/>
          </w:rPr>
          <w:t>https://images.app.goo.gl/CuZUaM38DAG1YpAP8</w:t>
        </w:r>
      </w:hyperlink>
      <w:r w:rsidR="005936FF">
        <w:t>)</w:t>
      </w:r>
    </w:p>
    <w:p w14:paraId="621BA62A" w14:textId="3107BE2E" w:rsidR="005936FF" w:rsidRDefault="00EB54C6" w:rsidP="00C17FB6">
      <w:pPr>
        <w:pStyle w:val="ListNumber"/>
      </w:pPr>
      <w:proofErr w:type="spellStart"/>
      <w:r>
        <w:t>Ventilatoare</w:t>
      </w:r>
      <w:proofErr w:type="spellEnd"/>
      <w:r w:rsidR="00C43D7B">
        <w:t xml:space="preserve"> </w:t>
      </w:r>
      <w:r w:rsidR="00B47681">
        <w:t xml:space="preserve">( an image with van like this : </w:t>
      </w:r>
      <w:r w:rsidR="00B47681" w:rsidRPr="00B47681">
        <w:t>https://images.app.goo.gl/s4SwFfFV9nvmptLc8</w:t>
      </w:r>
      <w:r w:rsidR="00B47681">
        <w:t>)</w:t>
      </w:r>
    </w:p>
    <w:p w14:paraId="4EAE45F4" w14:textId="05065ACC" w:rsidR="00EB54C6" w:rsidRDefault="00EB54C6" w:rsidP="00C17FB6">
      <w:pPr>
        <w:pStyle w:val="ListNumber"/>
      </w:pPr>
      <w:proofErr w:type="spellStart"/>
      <w:r>
        <w:t>Aparate</w:t>
      </w:r>
      <w:proofErr w:type="spellEnd"/>
      <w:r>
        <w:t xml:space="preserve"> </w:t>
      </w:r>
      <w:proofErr w:type="spellStart"/>
      <w:r>
        <w:t>racire</w:t>
      </w:r>
      <w:proofErr w:type="spellEnd"/>
      <w:r>
        <w:t xml:space="preserve"> </w:t>
      </w:r>
      <w:proofErr w:type="spellStart"/>
      <w:r>
        <w:t>aer</w:t>
      </w:r>
      <w:proofErr w:type="spellEnd"/>
      <w:r w:rsidR="00622F52">
        <w:t xml:space="preserve"> (an image with appliance air cooling like this :</w:t>
      </w:r>
      <w:r w:rsidR="00622F52" w:rsidRPr="00622F52">
        <w:t xml:space="preserve"> https://images.app.goo.gl/DD4AxuyqEaig1oz18</w:t>
      </w:r>
      <w:r w:rsidR="00622F52">
        <w:t>)</w:t>
      </w:r>
    </w:p>
    <w:p w14:paraId="04A7437D" w14:textId="7E44868A" w:rsidR="00EB54C6" w:rsidRDefault="00EB54C6" w:rsidP="00C17FB6">
      <w:pPr>
        <w:pStyle w:val="ListNumber"/>
      </w:pPr>
      <w:proofErr w:type="spellStart"/>
      <w:r>
        <w:t>Aparate</w:t>
      </w:r>
      <w:proofErr w:type="spellEnd"/>
      <w:r>
        <w:t xml:space="preserve"> </w:t>
      </w:r>
      <w:proofErr w:type="spellStart"/>
      <w:r>
        <w:t>incalzire</w:t>
      </w:r>
      <w:proofErr w:type="spellEnd"/>
      <w:r>
        <w:t xml:space="preserve"> </w:t>
      </w:r>
      <w:proofErr w:type="spellStart"/>
      <w:r>
        <w:t>aer</w:t>
      </w:r>
      <w:proofErr w:type="spellEnd"/>
      <w:r>
        <w:t xml:space="preserve"> </w:t>
      </w:r>
      <w:r w:rsidR="004844EE">
        <w:t>( an image with heating like this :</w:t>
      </w:r>
      <w:r w:rsidR="004844EE" w:rsidRPr="004844EE">
        <w:t xml:space="preserve"> https://images.app.goo.gl/W4a2SWdX47YP54an7</w:t>
      </w:r>
      <w:r w:rsidR="004844EE">
        <w:t>)</w:t>
      </w:r>
    </w:p>
    <w:p w14:paraId="29FD9ABD" w14:textId="271325AC" w:rsidR="00EB54C6" w:rsidRDefault="00C43D7B" w:rsidP="00C17FB6">
      <w:pPr>
        <w:pStyle w:val="ListNumber"/>
      </w:pPr>
      <w:proofErr w:type="spellStart"/>
      <w:r>
        <w:t>Aparate</w:t>
      </w:r>
      <w:proofErr w:type="spellEnd"/>
      <w:r>
        <w:t xml:space="preserve">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aer</w:t>
      </w:r>
      <w:proofErr w:type="spellEnd"/>
      <w:r w:rsidR="004844EE">
        <w:t xml:space="preserve"> (</w:t>
      </w:r>
      <w:r w:rsidR="00117C96">
        <w:t xml:space="preserve"> an image with appliance air filtration like this :</w:t>
      </w:r>
      <w:r w:rsidR="00117C96" w:rsidRPr="00117C96">
        <w:t xml:space="preserve"> https://images.app.goo.gl/7Gyfsnx5qMsU6LrG7</w:t>
      </w:r>
      <w:r w:rsidR="00117C96">
        <w:t>)</w:t>
      </w:r>
    </w:p>
    <w:p w14:paraId="3BD98027" w14:textId="0812B3ED" w:rsidR="00C43D7B" w:rsidRDefault="00C43D7B" w:rsidP="00C17FB6">
      <w:pPr>
        <w:pStyle w:val="ListNumber"/>
      </w:pPr>
      <w:r>
        <w:t xml:space="preserve">Alte </w:t>
      </w:r>
      <w:proofErr w:type="spellStart"/>
      <w:r>
        <w:t>aparate</w:t>
      </w:r>
      <w:proofErr w:type="spellEnd"/>
      <w:r>
        <w:t xml:space="preserve"> </w:t>
      </w:r>
      <w:proofErr w:type="spellStart"/>
      <w:r>
        <w:t>climatizare</w:t>
      </w:r>
      <w:proofErr w:type="spellEnd"/>
      <w:r>
        <w:t xml:space="preserve"> </w:t>
      </w:r>
      <w:r w:rsidR="00864901">
        <w:t xml:space="preserve">( an image with some appliances </w:t>
      </w:r>
      <w:r w:rsidR="009312D9">
        <w:t xml:space="preserve">climatization like this : </w:t>
      </w:r>
      <w:hyperlink r:id="rId36" w:history="1">
        <w:r w:rsidR="009312D9" w:rsidRPr="00B15581">
          <w:rPr>
            <w:rStyle w:val="Hyperlink"/>
          </w:rPr>
          <w:t>https://images.app.goo.gl/wtbsMnHKCYJnVGGJ7</w:t>
        </w:r>
      </w:hyperlink>
      <w:r w:rsidR="009312D9">
        <w:t xml:space="preserve"> and a text with “Alte </w:t>
      </w:r>
      <w:proofErr w:type="spellStart"/>
      <w:r w:rsidR="009312D9">
        <w:t>aparate</w:t>
      </w:r>
      <w:proofErr w:type="spellEnd"/>
      <w:r w:rsidR="009312D9">
        <w:t xml:space="preserve"> de </w:t>
      </w:r>
      <w:proofErr w:type="spellStart"/>
      <w:r w:rsidR="009312D9">
        <w:t>climatizare</w:t>
      </w:r>
      <w:proofErr w:type="spellEnd"/>
      <w:r w:rsidR="009312D9">
        <w:t>”)</w:t>
      </w:r>
    </w:p>
    <w:p w14:paraId="508D41DF" w14:textId="4B1246A1" w:rsidR="009312D9" w:rsidRDefault="00E65373" w:rsidP="00C17FB6">
      <w:pPr>
        <w:pStyle w:val="ListNumber"/>
      </w:pPr>
      <w:proofErr w:type="spellStart"/>
      <w:r>
        <w:t>Aparate</w:t>
      </w:r>
      <w:proofErr w:type="spellEnd"/>
      <w:r>
        <w:t xml:space="preserve"> </w:t>
      </w:r>
      <w:proofErr w:type="spellStart"/>
      <w:r>
        <w:t>ingrijire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( an image with s</w:t>
      </w:r>
      <w:r w:rsidR="00DC089F">
        <w:t xml:space="preserve">ome personal care appliances </w:t>
      </w:r>
      <w:r w:rsidR="000F7149">
        <w:t>like this :</w:t>
      </w:r>
      <w:r w:rsidR="000F7149" w:rsidRPr="000F7149">
        <w:t xml:space="preserve"> https://images.app.goo.gl/EaNLp72FgUjnmLgNA</w:t>
      </w:r>
      <w:r w:rsidR="00C93301" w:rsidRPr="00C93301">
        <w:t xml:space="preserve"> </w:t>
      </w:r>
      <w:hyperlink r:id="rId37" w:history="1">
        <w:r w:rsidR="00482023" w:rsidRPr="00B15581">
          <w:rPr>
            <w:rStyle w:val="Hyperlink"/>
          </w:rPr>
          <w:t>https://images.app.goo.gl/CVtCPt5PJrxLf9DY8</w:t>
        </w:r>
      </w:hyperlink>
      <w:r w:rsidR="00482023">
        <w:t>)</w:t>
      </w:r>
    </w:p>
    <w:p w14:paraId="20F08242" w14:textId="71D30BD0" w:rsidR="00482023" w:rsidRDefault="007D46C8" w:rsidP="00C17FB6">
      <w:pPr>
        <w:pStyle w:val="ListNumber"/>
      </w:pPr>
      <w:r>
        <w:t xml:space="preserve">Alte </w:t>
      </w:r>
      <w:proofErr w:type="spellStart"/>
      <w:r>
        <w:t>electrocasnice</w:t>
      </w:r>
      <w:proofErr w:type="spellEnd"/>
      <w:r>
        <w:t xml:space="preserve"> ( an image with some </w:t>
      </w:r>
      <w:r w:rsidR="00631FCE">
        <w:t xml:space="preserve">appliances and a text with “Alte </w:t>
      </w:r>
      <w:proofErr w:type="spellStart"/>
      <w:r w:rsidR="00631FCE">
        <w:t>electrocasnice</w:t>
      </w:r>
      <w:proofErr w:type="spellEnd"/>
      <w:r w:rsidR="00631FCE">
        <w:t>”</w:t>
      </w:r>
    </w:p>
    <w:p w14:paraId="48791064" w14:textId="679CDEDF" w:rsidR="00631FCE" w:rsidRDefault="003D0D81" w:rsidP="00C17FB6">
      <w:pPr>
        <w:pStyle w:val="ListNumber"/>
      </w:pPr>
      <w:proofErr w:type="spellStart"/>
      <w:r>
        <w:lastRenderedPageBreak/>
        <w:t>Piese</w:t>
      </w:r>
      <w:proofErr w:type="spellEnd"/>
      <w:r>
        <w:t xml:space="preserve"> – </w:t>
      </w:r>
      <w:proofErr w:type="spellStart"/>
      <w:r>
        <w:t>Componente</w:t>
      </w:r>
      <w:proofErr w:type="spellEnd"/>
      <w:r>
        <w:t xml:space="preserve"> – </w:t>
      </w:r>
      <w:proofErr w:type="spellStart"/>
      <w:r>
        <w:t>Accesorii</w:t>
      </w:r>
      <w:proofErr w:type="spellEnd"/>
      <w:r>
        <w:t xml:space="preserve"> </w:t>
      </w:r>
      <w:proofErr w:type="spellStart"/>
      <w:r>
        <w:t>Electrocasnice</w:t>
      </w:r>
      <w:proofErr w:type="spellEnd"/>
      <w:r>
        <w:t xml:space="preserve"> (</w:t>
      </w:r>
      <w:r w:rsidR="004602ED">
        <w:t xml:space="preserve"> an image with parts, components, </w:t>
      </w:r>
      <w:proofErr w:type="spellStart"/>
      <w:r w:rsidR="004602ED">
        <w:t>accesoriies</w:t>
      </w:r>
      <w:proofErr w:type="spellEnd"/>
      <w:r w:rsidR="004602ED">
        <w:t xml:space="preserve"> </w:t>
      </w:r>
      <w:r w:rsidR="009C74A3">
        <w:t xml:space="preserve">and image a image with some </w:t>
      </w:r>
      <w:r w:rsidR="00FA0A14">
        <w:t>appliances both in 1 photo)</w:t>
      </w:r>
    </w:p>
    <w:p w14:paraId="081F1052" w14:textId="1B21D215" w:rsidR="00FA0A14" w:rsidRDefault="00FA0A14" w:rsidP="00DA6DC4">
      <w:pPr>
        <w:pStyle w:val="ListNumber"/>
        <w:numPr>
          <w:ilvl w:val="0"/>
          <w:numId w:val="0"/>
        </w:numPr>
        <w:ind w:left="432"/>
      </w:pPr>
    </w:p>
    <w:p w14:paraId="7B853BE7" w14:textId="27D37FB4" w:rsidR="00DA6DC4" w:rsidRDefault="00DA6DC4" w:rsidP="00DA6DC4">
      <w:pPr>
        <w:pStyle w:val="ListNumber"/>
        <w:numPr>
          <w:ilvl w:val="0"/>
          <w:numId w:val="0"/>
        </w:numPr>
        <w:ind w:left="432"/>
      </w:pPr>
      <w:r>
        <w:t>From here 1:</w:t>
      </w:r>
    </w:p>
    <w:p w14:paraId="77D6E12C" w14:textId="38A88A8A" w:rsidR="00C170CC" w:rsidRDefault="00C170CC" w:rsidP="00DA6DC4">
      <w:pPr>
        <w:pStyle w:val="ListNumber"/>
        <w:numPr>
          <w:ilvl w:val="0"/>
          <w:numId w:val="0"/>
        </w:numPr>
        <w:ind w:left="432"/>
      </w:pPr>
      <w:r>
        <w:t xml:space="preserve">Combine the categories </w:t>
      </w:r>
      <w:r w:rsidR="0015725D">
        <w:t>from bellow example for first one :</w:t>
      </w:r>
    </w:p>
    <w:p w14:paraId="34D79358" w14:textId="03B19FE4" w:rsidR="0015725D" w:rsidRDefault="0015725D" w:rsidP="00DA6DC4">
      <w:pPr>
        <w:pStyle w:val="ListNumber"/>
        <w:numPr>
          <w:ilvl w:val="0"/>
          <w:numId w:val="0"/>
        </w:numPr>
        <w:ind w:left="432"/>
      </w:pPr>
      <w:r>
        <w:t xml:space="preserve">Make an image with ( parts , components , accessories for appliances and combine with the image from </w:t>
      </w:r>
      <w:proofErr w:type="spellStart"/>
      <w:r>
        <w:t>Aparate</w:t>
      </w:r>
      <w:proofErr w:type="spellEnd"/>
      <w:r>
        <w:t xml:space="preserve"> </w:t>
      </w:r>
      <w:proofErr w:type="spellStart"/>
      <w:r>
        <w:t>frigorifice</w:t>
      </w:r>
      <w:proofErr w:type="spellEnd"/>
      <w:r>
        <w:t xml:space="preserve"> both in 1 </w:t>
      </w:r>
      <w:r w:rsidR="00E446C7">
        <w:t>photo and continue with rest</w:t>
      </w:r>
    </w:p>
    <w:p w14:paraId="15AA3D59" w14:textId="77777777" w:rsidR="00C170CC" w:rsidRDefault="00C170CC">
      <w:pPr>
        <w:pStyle w:val="Title"/>
        <w:numPr>
          <w:ilvl w:val="0"/>
          <w:numId w:val="1"/>
        </w:numPr>
        <w:shd w:val="clear" w:color="auto" w:fill="FFFFFF"/>
        <w:spacing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38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Aparate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Frigorifice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3F002D6A" w14:textId="77777777" w:rsidR="00C170CC" w:rsidRDefault="00C170CC">
      <w:pPr>
        <w:pStyle w:val="Title"/>
        <w:numPr>
          <w:ilvl w:val="0"/>
          <w:numId w:val="1"/>
        </w:numPr>
        <w:shd w:val="clear" w:color="auto" w:fill="FFFFFF"/>
        <w:spacing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39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Aragazuri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Cuptoare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Plite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04DB0A30" w14:textId="77777777" w:rsidR="00C170CC" w:rsidRDefault="00C170CC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40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Aparate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bucatarie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62227C46" w14:textId="77777777" w:rsidR="00C170CC" w:rsidRDefault="00C170CC">
      <w:pPr>
        <w:pStyle w:val="Title"/>
        <w:numPr>
          <w:ilvl w:val="0"/>
          <w:numId w:val="1"/>
        </w:numPr>
        <w:shd w:val="clear" w:color="auto" w:fill="FFFFFF"/>
        <w:spacing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41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Aspiratoare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Fiare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calcat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6006630B" w14:textId="77777777" w:rsidR="00C170CC" w:rsidRDefault="00C170CC">
      <w:pPr>
        <w:pStyle w:val="Title"/>
        <w:numPr>
          <w:ilvl w:val="0"/>
          <w:numId w:val="1"/>
        </w:numPr>
        <w:shd w:val="clear" w:color="auto" w:fill="FFFFFF"/>
        <w:spacing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42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Masini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spalat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Uscatoare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70128020" w14:textId="77777777" w:rsidR="00C170CC" w:rsidRDefault="00C170CC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43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Masini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cusut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10CA3161" w14:textId="77777777" w:rsidR="00C170CC" w:rsidRDefault="00C170CC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44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Hote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37D5237D" w14:textId="77777777" w:rsidR="00C170CC" w:rsidRDefault="00C170CC">
      <w:pPr>
        <w:pStyle w:val="Title"/>
        <w:numPr>
          <w:ilvl w:val="0"/>
          <w:numId w:val="1"/>
        </w:numPr>
        <w:shd w:val="clear" w:color="auto" w:fill="FFFFFF"/>
        <w:spacing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45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Aer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conditionat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-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Climatizare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06BF56AB" w14:textId="77777777" w:rsidR="00C170CC" w:rsidRDefault="00C170CC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46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Aparate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ingrijire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personala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756C92F1" w14:textId="77777777" w:rsidR="00C170CC" w:rsidRDefault="00C170CC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456025706"/>
        <w:rPr>
          <w:rFonts w:ascii="Arial" w:eastAsia="Times New Roman" w:hAnsi="Arial" w:cs="Arial"/>
          <w:color w:val="646464"/>
          <w:sz w:val="23"/>
          <w:szCs w:val="23"/>
        </w:rPr>
      </w:pPr>
      <w:hyperlink r:id="rId47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Alte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electrocasnice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7AA62A0B" w14:textId="77777777" w:rsidR="00DA6DC4" w:rsidRDefault="00DA6DC4" w:rsidP="00DA6DC4">
      <w:pPr>
        <w:pStyle w:val="ListNumber"/>
        <w:numPr>
          <w:ilvl w:val="0"/>
          <w:numId w:val="0"/>
        </w:numPr>
        <w:ind w:left="432"/>
      </w:pPr>
    </w:p>
    <w:p w14:paraId="7DC9C159" w14:textId="504F90F8" w:rsidR="00260D03" w:rsidRDefault="00C170CC" w:rsidP="00E8447F">
      <w:pPr>
        <w:pStyle w:val="ListNumber"/>
        <w:numPr>
          <w:ilvl w:val="0"/>
          <w:numId w:val="0"/>
        </w:numPr>
        <w:ind w:left="432"/>
      </w:pPr>
      <w:r>
        <w:t>To here 1</w:t>
      </w:r>
    </w:p>
    <w:p w14:paraId="17795B34" w14:textId="25AC9CF4" w:rsidR="00E446C7" w:rsidRDefault="00E446C7" w:rsidP="00E8447F">
      <w:pPr>
        <w:pStyle w:val="ListNumber"/>
        <w:numPr>
          <w:ilvl w:val="0"/>
          <w:numId w:val="0"/>
        </w:numPr>
        <w:ind w:left="432"/>
      </w:pPr>
    </w:p>
    <w:p w14:paraId="6A0E05EB" w14:textId="426C92C4" w:rsidR="00E446C7" w:rsidRDefault="00E446C7" w:rsidP="00E8447F">
      <w:pPr>
        <w:pStyle w:val="ListNumber"/>
        <w:numPr>
          <w:ilvl w:val="0"/>
          <w:numId w:val="0"/>
        </w:numPr>
        <w:ind w:left="432"/>
      </w:pPr>
      <w:r>
        <w:t>From here 2 :</w:t>
      </w:r>
    </w:p>
    <w:p w14:paraId="5A474ECE" w14:textId="31AB4059" w:rsidR="00F33077" w:rsidRDefault="00F33077" w:rsidP="00E8447F">
      <w:pPr>
        <w:pStyle w:val="ListNumber"/>
        <w:numPr>
          <w:ilvl w:val="0"/>
          <w:numId w:val="0"/>
        </w:numPr>
        <w:ind w:left="432"/>
      </w:pPr>
      <w:r>
        <w:t>Combine the categories from bellow</w:t>
      </w:r>
    </w:p>
    <w:p w14:paraId="11D052CD" w14:textId="552831A2" w:rsidR="00F33077" w:rsidRDefault="00F33077" w:rsidP="00E8447F">
      <w:pPr>
        <w:pStyle w:val="ListNumber"/>
        <w:numPr>
          <w:ilvl w:val="0"/>
          <w:numId w:val="0"/>
        </w:numPr>
        <w:ind w:left="432"/>
      </w:pPr>
      <w:r>
        <w:lastRenderedPageBreak/>
        <w:t xml:space="preserve">Example for first category (P&amp;C&amp;A </w:t>
      </w:r>
      <w:proofErr w:type="spellStart"/>
      <w:r>
        <w:t>Frigidere</w:t>
      </w:r>
      <w:proofErr w:type="spellEnd"/>
      <w:r>
        <w:t xml:space="preserve">) : combine the image from category </w:t>
      </w:r>
      <w:proofErr w:type="spellStart"/>
      <w:r>
        <w:t>Piese</w:t>
      </w:r>
      <w:proofErr w:type="spellEnd"/>
      <w:r>
        <w:t xml:space="preserve"> </w:t>
      </w:r>
      <w:r w:rsidR="00D35AAB">
        <w:t xml:space="preserve">– </w:t>
      </w:r>
      <w:proofErr w:type="spellStart"/>
      <w:r w:rsidR="00D35AAB">
        <w:t>Componente</w:t>
      </w:r>
      <w:proofErr w:type="spellEnd"/>
      <w:r w:rsidR="00D35AAB">
        <w:t xml:space="preserve"> – </w:t>
      </w:r>
      <w:proofErr w:type="spellStart"/>
      <w:r w:rsidR="00D35AAB">
        <w:t>Accesorii</w:t>
      </w:r>
      <w:proofErr w:type="spellEnd"/>
      <w:r w:rsidR="00D35AAB">
        <w:t xml:space="preserve"> with the image from </w:t>
      </w:r>
      <w:proofErr w:type="spellStart"/>
      <w:r w:rsidR="00D35AAB">
        <w:t>frigidere</w:t>
      </w:r>
      <w:proofErr w:type="spellEnd"/>
      <w:r w:rsidR="00D35AAB">
        <w:t>) continue with rest</w:t>
      </w:r>
    </w:p>
    <w:p w14:paraId="05B8349A" w14:textId="77777777" w:rsidR="00F33077" w:rsidRDefault="00F33077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22382722"/>
        <w:rPr>
          <w:rFonts w:ascii="Arial" w:eastAsia="Times New Roman" w:hAnsi="Arial" w:cs="Arial"/>
          <w:color w:val="646464"/>
          <w:sz w:val="23"/>
          <w:szCs w:val="23"/>
        </w:rPr>
      </w:pPr>
      <w:hyperlink r:id="rId48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Frigidere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06C6B1B8" w14:textId="77777777" w:rsidR="00F33077" w:rsidRDefault="00F33077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22382722"/>
        <w:rPr>
          <w:rFonts w:ascii="Arial" w:eastAsia="Times New Roman" w:hAnsi="Arial" w:cs="Arial"/>
          <w:color w:val="646464"/>
          <w:sz w:val="23"/>
          <w:szCs w:val="23"/>
        </w:rPr>
      </w:pPr>
      <w:hyperlink r:id="rId49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Lazi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frigorifice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0F9C950C" w14:textId="77777777" w:rsidR="00F33077" w:rsidRDefault="00F33077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22382722"/>
        <w:rPr>
          <w:rFonts w:ascii="Arial" w:eastAsia="Times New Roman" w:hAnsi="Arial" w:cs="Arial"/>
          <w:color w:val="646464"/>
          <w:sz w:val="23"/>
          <w:szCs w:val="23"/>
        </w:rPr>
      </w:pPr>
      <w:hyperlink r:id="rId50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Combine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frigorifice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050E9F7E" w14:textId="77777777" w:rsidR="00F33077" w:rsidRDefault="00F33077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22382722"/>
        <w:rPr>
          <w:rFonts w:ascii="Arial" w:eastAsia="Times New Roman" w:hAnsi="Arial" w:cs="Arial"/>
          <w:color w:val="646464"/>
          <w:sz w:val="23"/>
          <w:szCs w:val="23"/>
        </w:rPr>
      </w:pPr>
      <w:hyperlink r:id="rId51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Vitrine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frigorifice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1D0945BF" w14:textId="77777777" w:rsidR="00F33077" w:rsidRDefault="00F33077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22382722"/>
        <w:rPr>
          <w:rFonts w:ascii="Arial" w:eastAsia="Times New Roman" w:hAnsi="Arial" w:cs="Arial"/>
          <w:color w:val="646464"/>
          <w:sz w:val="23"/>
          <w:szCs w:val="23"/>
        </w:rPr>
      </w:pPr>
      <w:hyperlink r:id="rId52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Congelatoare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07C560DE" w14:textId="77777777" w:rsidR="00F33077" w:rsidRDefault="00F33077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22382722"/>
        <w:rPr>
          <w:rFonts w:ascii="Arial" w:eastAsia="Times New Roman" w:hAnsi="Arial" w:cs="Arial"/>
          <w:color w:val="646464"/>
          <w:sz w:val="23"/>
          <w:szCs w:val="23"/>
        </w:rPr>
      </w:pPr>
      <w:hyperlink r:id="rId53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Alte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aparate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frigorifice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7EE0CE5C" w14:textId="11599D88" w:rsidR="00E446C7" w:rsidRDefault="00E446C7" w:rsidP="00E8447F">
      <w:pPr>
        <w:pStyle w:val="ListNumber"/>
        <w:numPr>
          <w:ilvl w:val="0"/>
          <w:numId w:val="0"/>
        </w:numPr>
        <w:ind w:left="432"/>
      </w:pPr>
    </w:p>
    <w:p w14:paraId="35FD127E" w14:textId="5C76EF8D" w:rsidR="00E446C7" w:rsidRDefault="00E446C7" w:rsidP="00E8447F">
      <w:pPr>
        <w:pStyle w:val="ListNumber"/>
        <w:numPr>
          <w:ilvl w:val="0"/>
          <w:numId w:val="0"/>
        </w:numPr>
        <w:ind w:left="432"/>
      </w:pPr>
      <w:r>
        <w:t>To here 2</w:t>
      </w:r>
    </w:p>
    <w:p w14:paraId="59D0D40E" w14:textId="3B640324" w:rsidR="00E575DC" w:rsidRDefault="00E575DC" w:rsidP="00E8447F">
      <w:pPr>
        <w:pStyle w:val="ListNumber"/>
        <w:numPr>
          <w:ilvl w:val="0"/>
          <w:numId w:val="0"/>
        </w:numPr>
        <w:ind w:left="432"/>
      </w:pPr>
    </w:p>
    <w:p w14:paraId="06D93EB1" w14:textId="0C8A6D55" w:rsidR="00E575DC" w:rsidRDefault="00E575DC" w:rsidP="00E8447F">
      <w:pPr>
        <w:pStyle w:val="ListNumber"/>
        <w:numPr>
          <w:ilvl w:val="0"/>
          <w:numId w:val="0"/>
        </w:numPr>
        <w:ind w:left="432"/>
      </w:pPr>
      <w:r>
        <w:t xml:space="preserve">From here 3: </w:t>
      </w:r>
    </w:p>
    <w:p w14:paraId="3590FDF7" w14:textId="0CAABE7D" w:rsidR="00E575DC" w:rsidRDefault="00E575DC" w:rsidP="00E8447F">
      <w:pPr>
        <w:pStyle w:val="ListNumber"/>
        <w:numPr>
          <w:ilvl w:val="0"/>
          <w:numId w:val="0"/>
        </w:numPr>
        <w:ind w:left="432"/>
      </w:pPr>
      <w:r>
        <w:t xml:space="preserve">Combine the 2 images from </w:t>
      </w:r>
      <w:r w:rsidR="00F470CC">
        <w:t xml:space="preserve">those 2 </w:t>
      </w:r>
      <w:r>
        <w:t>category bellow and make 1 image</w:t>
      </w:r>
      <w:r w:rsidR="00F470CC">
        <w:t xml:space="preserve"> from each category bellow</w:t>
      </w:r>
    </w:p>
    <w:p w14:paraId="024DE54F" w14:textId="77777777" w:rsidR="00E575DC" w:rsidRDefault="00E575DC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881820365"/>
        <w:rPr>
          <w:rFonts w:ascii="Arial" w:eastAsia="Times New Roman" w:hAnsi="Arial" w:cs="Arial"/>
          <w:color w:val="646464"/>
          <w:sz w:val="23"/>
          <w:szCs w:val="23"/>
        </w:rPr>
      </w:pPr>
      <w:hyperlink r:id="rId54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Aragazuri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0162AFCA" w14:textId="77777777" w:rsidR="00E575DC" w:rsidRDefault="00E575DC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881820365"/>
        <w:rPr>
          <w:rFonts w:ascii="Arial" w:eastAsia="Times New Roman" w:hAnsi="Arial" w:cs="Arial"/>
          <w:color w:val="646464"/>
          <w:sz w:val="23"/>
          <w:szCs w:val="23"/>
        </w:rPr>
      </w:pPr>
      <w:hyperlink r:id="rId55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Cuptoare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41FE92AE" w14:textId="77777777" w:rsidR="00E575DC" w:rsidRDefault="00E575DC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881820365"/>
        <w:rPr>
          <w:rFonts w:ascii="Arial" w:eastAsia="Times New Roman" w:hAnsi="Arial" w:cs="Arial"/>
          <w:color w:val="646464"/>
          <w:sz w:val="23"/>
          <w:szCs w:val="23"/>
        </w:rPr>
      </w:pPr>
      <w:hyperlink r:id="rId56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Cu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microunde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5E4DF3D2" w14:textId="77777777" w:rsidR="00E575DC" w:rsidRDefault="00E575DC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1881820365"/>
        <w:rPr>
          <w:rFonts w:ascii="Arial" w:eastAsia="Times New Roman" w:hAnsi="Arial" w:cs="Arial"/>
          <w:color w:val="646464"/>
          <w:sz w:val="23"/>
          <w:szCs w:val="23"/>
        </w:rPr>
      </w:pPr>
      <w:hyperlink r:id="rId57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Plite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75A91F89" w14:textId="381E2F61" w:rsidR="00E575DC" w:rsidRDefault="00E575DC" w:rsidP="00E8447F">
      <w:pPr>
        <w:pStyle w:val="ListNumber"/>
        <w:numPr>
          <w:ilvl w:val="0"/>
          <w:numId w:val="0"/>
        </w:numPr>
        <w:ind w:left="432"/>
      </w:pPr>
      <w:r>
        <w:t xml:space="preserve">TO here </w:t>
      </w:r>
      <w:r w:rsidR="00F470CC">
        <w:t>3</w:t>
      </w:r>
    </w:p>
    <w:p w14:paraId="790C6417" w14:textId="6B68CDF9" w:rsidR="00F470CC" w:rsidRDefault="00F470CC" w:rsidP="00E8447F">
      <w:pPr>
        <w:pStyle w:val="ListNumber"/>
        <w:numPr>
          <w:ilvl w:val="0"/>
          <w:numId w:val="0"/>
        </w:numPr>
        <w:ind w:left="432"/>
      </w:pPr>
    </w:p>
    <w:p w14:paraId="2EB2C0F8" w14:textId="61A7C11E" w:rsidR="00F470CC" w:rsidRDefault="00F470CC" w:rsidP="00E8447F">
      <w:pPr>
        <w:pStyle w:val="ListNumber"/>
        <w:numPr>
          <w:ilvl w:val="0"/>
          <w:numId w:val="0"/>
        </w:numPr>
        <w:ind w:left="432"/>
      </w:pPr>
      <w:r>
        <w:t>From here 4:</w:t>
      </w:r>
    </w:p>
    <w:p w14:paraId="0D42F116" w14:textId="77777777" w:rsidR="00F470CC" w:rsidRDefault="00F470CC" w:rsidP="001E2CAD">
      <w:pPr>
        <w:pStyle w:val="ListNumber"/>
        <w:numPr>
          <w:ilvl w:val="0"/>
          <w:numId w:val="0"/>
        </w:numPr>
        <w:ind w:left="432"/>
      </w:pPr>
      <w:r>
        <w:t>Combine the 2 images from those 2 category bellow and make 1 image from each category bellow</w:t>
      </w:r>
    </w:p>
    <w:p w14:paraId="1FD4BE44" w14:textId="77777777" w:rsidR="00B9076D" w:rsidRDefault="00B9076D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241188012"/>
        <w:rPr>
          <w:rFonts w:ascii="Arial" w:eastAsia="Times New Roman" w:hAnsi="Arial" w:cs="Arial"/>
          <w:color w:val="646464"/>
          <w:sz w:val="23"/>
          <w:szCs w:val="23"/>
        </w:rPr>
      </w:pPr>
      <w:hyperlink r:id="rId58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Aspiratoare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3F940959" w14:textId="77777777" w:rsidR="00B9076D" w:rsidRDefault="00B9076D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241188012"/>
        <w:rPr>
          <w:rFonts w:ascii="Arial" w:eastAsia="Times New Roman" w:hAnsi="Arial" w:cs="Arial"/>
          <w:color w:val="646464"/>
          <w:sz w:val="23"/>
          <w:szCs w:val="23"/>
        </w:rPr>
      </w:pPr>
      <w:hyperlink r:id="rId59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Fiare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calcat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2D378296" w14:textId="6547BB85" w:rsidR="00B9076D" w:rsidRDefault="00B9076D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241188012"/>
        <w:rPr>
          <w:rFonts w:ascii="Arial" w:eastAsia="Times New Roman" w:hAnsi="Arial" w:cs="Arial"/>
          <w:color w:val="646464"/>
          <w:sz w:val="23"/>
          <w:szCs w:val="23"/>
        </w:rPr>
      </w:pPr>
      <w:hyperlink r:id="rId60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Statii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calcat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0BF1BE80" w14:textId="4C6D485B" w:rsidR="00DF2D53" w:rsidRPr="00DF2D53" w:rsidRDefault="00DF2D53" w:rsidP="00DF2D53">
      <w:pPr>
        <w:pStyle w:val="Title"/>
        <w:numPr>
          <w:ilvl w:val="0"/>
          <w:numId w:val="1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61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Masini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spalat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rufe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6AC9ADEA" w14:textId="77777777" w:rsidR="009D1848" w:rsidRDefault="009D1848" w:rsidP="009D1848">
      <w:pPr>
        <w:pStyle w:val="Title"/>
        <w:numPr>
          <w:ilvl w:val="0"/>
          <w:numId w:val="15"/>
        </w:numPr>
        <w:shd w:val="clear" w:color="auto" w:fill="FFFFFF"/>
        <w:spacing w:before="150" w:line="420" w:lineRule="atLeast"/>
        <w:rPr>
          <w:rFonts w:ascii="Arial" w:eastAsia="Times New Roman" w:hAnsi="Arial" w:cs="Arial"/>
          <w:color w:val="646464"/>
          <w:sz w:val="23"/>
          <w:szCs w:val="23"/>
        </w:rPr>
      </w:pPr>
      <w:hyperlink r:id="rId62" w:history="1"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Masini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de </w:t>
        </w:r>
        <w:proofErr w:type="spellStart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spalat</w:t>
        </w:r>
        <w:proofErr w:type="spellEnd"/>
        <w:r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vase (0)</w:t>
        </w:r>
      </w:hyperlink>
    </w:p>
    <w:p w14:paraId="3CA84979" w14:textId="5621DC7F" w:rsidR="009D1848" w:rsidRPr="009D1848" w:rsidRDefault="009D1848" w:rsidP="009D1848">
      <w:pPr>
        <w:pStyle w:val="ListParagraph"/>
        <w:numPr>
          <w:ilvl w:val="0"/>
          <w:numId w:val="15"/>
        </w:numPr>
        <w:shd w:val="clear" w:color="auto" w:fill="FFFFFF"/>
        <w:spacing w:before="150" w:line="420" w:lineRule="atLeast"/>
        <w:divId w:val="241188012"/>
        <w:rPr>
          <w:rFonts w:ascii="Arial" w:eastAsia="Times New Roman" w:hAnsi="Arial" w:cs="Arial"/>
          <w:color w:val="646464"/>
          <w:sz w:val="23"/>
          <w:szCs w:val="23"/>
        </w:rPr>
      </w:pPr>
      <w:hyperlink r:id="rId63" w:history="1">
        <w:r w:rsidRPr="009D1848"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 w:rsidRPr="009D1848"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>Uscatoare</w:t>
        </w:r>
        <w:proofErr w:type="spellEnd"/>
        <w:r w:rsidRPr="009D1848">
          <w:rPr>
            <w:rStyle w:val="Heading1Char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6E7D0FB0" w14:textId="520FD072" w:rsidR="00144678" w:rsidRDefault="00144678" w:rsidP="009D1848">
      <w:pPr>
        <w:pStyle w:val="Title"/>
        <w:shd w:val="clear" w:color="auto" w:fill="FFFFFF"/>
        <w:spacing w:before="150" w:line="420" w:lineRule="atLeast"/>
        <w:divId w:val="1635058312"/>
        <w:rPr>
          <w:rFonts w:ascii="Arial" w:eastAsia="Times New Roman" w:hAnsi="Arial" w:cs="Arial"/>
          <w:color w:val="646464"/>
          <w:sz w:val="23"/>
          <w:szCs w:val="23"/>
        </w:rPr>
      </w:pPr>
    </w:p>
    <w:p w14:paraId="7BA89401" w14:textId="39BCF56B" w:rsidR="00F470CC" w:rsidRDefault="00F470CC" w:rsidP="00E8447F">
      <w:pPr>
        <w:pStyle w:val="ListNumber"/>
        <w:numPr>
          <w:ilvl w:val="0"/>
          <w:numId w:val="0"/>
        </w:numPr>
        <w:ind w:left="432"/>
      </w:pPr>
    </w:p>
    <w:p w14:paraId="23E2C952" w14:textId="77777777" w:rsidR="009D1848" w:rsidRDefault="009D1848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481583547"/>
        <w:rPr>
          <w:rFonts w:ascii="Arial" w:eastAsia="Times New Roman" w:hAnsi="Arial" w:cs="Arial"/>
          <w:color w:val="646464"/>
          <w:sz w:val="23"/>
          <w:szCs w:val="23"/>
        </w:rPr>
      </w:pPr>
      <w:hyperlink r:id="rId64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Aer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conditionat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4E521B97" w14:textId="77777777" w:rsidR="009D1848" w:rsidRDefault="009D1848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481583547"/>
        <w:rPr>
          <w:rFonts w:ascii="Arial" w:eastAsia="Times New Roman" w:hAnsi="Arial" w:cs="Arial"/>
          <w:color w:val="646464"/>
          <w:sz w:val="23"/>
          <w:szCs w:val="23"/>
        </w:rPr>
      </w:pPr>
      <w:hyperlink r:id="rId65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Ventilatoare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3EF950AA" w14:textId="77777777" w:rsidR="009D1848" w:rsidRDefault="009D1848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481583547"/>
        <w:rPr>
          <w:rFonts w:ascii="Arial" w:eastAsia="Times New Roman" w:hAnsi="Arial" w:cs="Arial"/>
          <w:color w:val="646464"/>
          <w:sz w:val="23"/>
          <w:szCs w:val="23"/>
        </w:rPr>
      </w:pPr>
      <w:hyperlink r:id="rId66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Aparate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racire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aer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7D98574E" w14:textId="77777777" w:rsidR="009D1848" w:rsidRDefault="009D1848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481583547"/>
        <w:rPr>
          <w:rFonts w:ascii="Arial" w:eastAsia="Times New Roman" w:hAnsi="Arial" w:cs="Arial"/>
          <w:color w:val="646464"/>
          <w:sz w:val="23"/>
          <w:szCs w:val="23"/>
        </w:rPr>
      </w:pPr>
      <w:hyperlink r:id="rId67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Aparate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incalzire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aer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585A4B76" w14:textId="77777777" w:rsidR="009D1848" w:rsidRDefault="009D1848">
      <w:pPr>
        <w:numPr>
          <w:ilvl w:val="0"/>
          <w:numId w:val="1"/>
        </w:numPr>
        <w:shd w:val="clear" w:color="auto" w:fill="FFFFFF"/>
        <w:spacing w:before="150" w:line="420" w:lineRule="atLeast"/>
        <w:ind w:left="1170"/>
        <w:divId w:val="481583547"/>
        <w:rPr>
          <w:rFonts w:ascii="Arial" w:eastAsia="Times New Roman" w:hAnsi="Arial" w:cs="Arial"/>
          <w:color w:val="646464"/>
          <w:sz w:val="23"/>
          <w:szCs w:val="23"/>
        </w:rPr>
      </w:pPr>
      <w:hyperlink r:id="rId68" w:history="1"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P&amp;C&amp;A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Aparate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filtrare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</w:t>
        </w:r>
        <w:proofErr w:type="spellStart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>aer</w:t>
        </w:r>
        <w:proofErr w:type="spellEnd"/>
        <w:r>
          <w:rPr>
            <w:rStyle w:val="Title"/>
            <w:rFonts w:ascii="Arial" w:eastAsia="Times New Roman" w:hAnsi="Arial" w:cs="Arial"/>
            <w:color w:val="444444"/>
            <w:sz w:val="23"/>
            <w:szCs w:val="23"/>
          </w:rPr>
          <w:t xml:space="preserve"> (0)</w:t>
        </w:r>
      </w:hyperlink>
    </w:p>
    <w:p w14:paraId="211FE3B6" w14:textId="77777777" w:rsidR="009D1848" w:rsidRDefault="009D1848" w:rsidP="00E8447F">
      <w:pPr>
        <w:pStyle w:val="ListNumber"/>
        <w:numPr>
          <w:ilvl w:val="0"/>
          <w:numId w:val="0"/>
        </w:numPr>
        <w:ind w:left="432"/>
      </w:pPr>
    </w:p>
    <w:p w14:paraId="55AD1E02" w14:textId="6D650DD6" w:rsidR="00F470CC" w:rsidRDefault="00F470CC" w:rsidP="00E8447F">
      <w:pPr>
        <w:pStyle w:val="ListNumber"/>
        <w:numPr>
          <w:ilvl w:val="0"/>
          <w:numId w:val="0"/>
        </w:numPr>
        <w:ind w:left="432"/>
      </w:pPr>
    </w:p>
    <w:p w14:paraId="58D0C626" w14:textId="75E0E435" w:rsidR="00F470CC" w:rsidRDefault="00F470CC" w:rsidP="00E8447F">
      <w:pPr>
        <w:pStyle w:val="ListNumber"/>
        <w:numPr>
          <w:ilvl w:val="0"/>
          <w:numId w:val="0"/>
        </w:numPr>
        <w:ind w:left="432"/>
      </w:pPr>
      <w:r>
        <w:t>TO here 4</w:t>
      </w:r>
    </w:p>
    <w:sectPr w:rsidR="00F470CC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2E4E1" w14:textId="77777777" w:rsidR="007D49AF" w:rsidRDefault="007D49AF">
      <w:pPr>
        <w:spacing w:after="0" w:line="240" w:lineRule="auto"/>
      </w:pPr>
      <w:r>
        <w:separator/>
      </w:r>
    </w:p>
    <w:p w14:paraId="2CB370E5" w14:textId="77777777" w:rsidR="007D49AF" w:rsidRDefault="007D49AF"/>
    <w:p w14:paraId="7AFEBCE8" w14:textId="77777777" w:rsidR="007D49AF" w:rsidRDefault="007D49AF"/>
  </w:endnote>
  <w:endnote w:type="continuationSeparator" w:id="0">
    <w:p w14:paraId="7809261B" w14:textId="77777777" w:rsidR="007D49AF" w:rsidRDefault="007D49AF">
      <w:pPr>
        <w:spacing w:after="0" w:line="240" w:lineRule="auto"/>
      </w:pPr>
      <w:r>
        <w:continuationSeparator/>
      </w:r>
    </w:p>
    <w:p w14:paraId="1207D13F" w14:textId="77777777" w:rsidR="007D49AF" w:rsidRDefault="007D49AF"/>
    <w:p w14:paraId="50F3260B" w14:textId="77777777" w:rsidR="007D49AF" w:rsidRDefault="007D4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A2A6" w14:textId="77777777" w:rsidR="0027684E" w:rsidRDefault="00276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2974A" w14:textId="77777777" w:rsidR="0027684E" w:rsidRDefault="007D49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A2426" w14:textId="77777777" w:rsidR="0027684E" w:rsidRDefault="00276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61EA" w14:textId="77777777" w:rsidR="007D49AF" w:rsidRDefault="007D49AF">
      <w:pPr>
        <w:spacing w:after="0" w:line="240" w:lineRule="auto"/>
      </w:pPr>
      <w:r>
        <w:separator/>
      </w:r>
    </w:p>
    <w:p w14:paraId="0F424AFE" w14:textId="77777777" w:rsidR="007D49AF" w:rsidRDefault="007D49AF"/>
    <w:p w14:paraId="7D43A4D9" w14:textId="77777777" w:rsidR="007D49AF" w:rsidRDefault="007D49AF"/>
  </w:footnote>
  <w:footnote w:type="continuationSeparator" w:id="0">
    <w:p w14:paraId="60437A16" w14:textId="77777777" w:rsidR="007D49AF" w:rsidRDefault="007D49AF">
      <w:pPr>
        <w:spacing w:after="0" w:line="240" w:lineRule="auto"/>
      </w:pPr>
      <w:r>
        <w:continuationSeparator/>
      </w:r>
    </w:p>
    <w:p w14:paraId="17AF75A9" w14:textId="77777777" w:rsidR="007D49AF" w:rsidRDefault="007D49AF"/>
    <w:p w14:paraId="41419BCD" w14:textId="77777777" w:rsidR="007D49AF" w:rsidRDefault="007D49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4A3BE" w14:textId="77777777" w:rsidR="0027684E" w:rsidRDefault="00276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1EAD1" w14:textId="77777777" w:rsidR="0027684E" w:rsidRDefault="00276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D7BB" w14:textId="77777777" w:rsidR="0027684E" w:rsidRDefault="00276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16D35"/>
    <w:multiLevelType w:val="hybridMultilevel"/>
    <w:tmpl w:val="2D2A2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7C"/>
    <w:rsid w:val="00004B94"/>
    <w:rsid w:val="0009427C"/>
    <w:rsid w:val="000F0511"/>
    <w:rsid w:val="000F7149"/>
    <w:rsid w:val="001068B2"/>
    <w:rsid w:val="00117C96"/>
    <w:rsid w:val="0013012E"/>
    <w:rsid w:val="00136184"/>
    <w:rsid w:val="00144678"/>
    <w:rsid w:val="0015725D"/>
    <w:rsid w:val="00180D6B"/>
    <w:rsid w:val="0018367A"/>
    <w:rsid w:val="001C1443"/>
    <w:rsid w:val="00260D03"/>
    <w:rsid w:val="0027684E"/>
    <w:rsid w:val="002879CA"/>
    <w:rsid w:val="00294F2A"/>
    <w:rsid w:val="002A15B6"/>
    <w:rsid w:val="002C65B1"/>
    <w:rsid w:val="002D2C24"/>
    <w:rsid w:val="002F2D6A"/>
    <w:rsid w:val="002F4C24"/>
    <w:rsid w:val="0036471A"/>
    <w:rsid w:val="00371177"/>
    <w:rsid w:val="003D0D81"/>
    <w:rsid w:val="00446609"/>
    <w:rsid w:val="004602ED"/>
    <w:rsid w:val="00482023"/>
    <w:rsid w:val="004844EE"/>
    <w:rsid w:val="005936FF"/>
    <w:rsid w:val="005E1FEF"/>
    <w:rsid w:val="00622F52"/>
    <w:rsid w:val="00631FCE"/>
    <w:rsid w:val="00642B86"/>
    <w:rsid w:val="006602C8"/>
    <w:rsid w:val="007326F6"/>
    <w:rsid w:val="007A279C"/>
    <w:rsid w:val="007D46C8"/>
    <w:rsid w:val="007D49AF"/>
    <w:rsid w:val="00810F46"/>
    <w:rsid w:val="008233B7"/>
    <w:rsid w:val="00833072"/>
    <w:rsid w:val="00864901"/>
    <w:rsid w:val="00883F9F"/>
    <w:rsid w:val="0088744F"/>
    <w:rsid w:val="008D5561"/>
    <w:rsid w:val="008D7856"/>
    <w:rsid w:val="009312D9"/>
    <w:rsid w:val="009824D2"/>
    <w:rsid w:val="009C74A3"/>
    <w:rsid w:val="009D1848"/>
    <w:rsid w:val="009D6F92"/>
    <w:rsid w:val="00A179FA"/>
    <w:rsid w:val="00AD456C"/>
    <w:rsid w:val="00B245ED"/>
    <w:rsid w:val="00B417AD"/>
    <w:rsid w:val="00B47681"/>
    <w:rsid w:val="00B869E3"/>
    <w:rsid w:val="00B9076D"/>
    <w:rsid w:val="00C170CC"/>
    <w:rsid w:val="00C17FB6"/>
    <w:rsid w:val="00C40B0A"/>
    <w:rsid w:val="00C42DB3"/>
    <w:rsid w:val="00C43D7B"/>
    <w:rsid w:val="00C56FD4"/>
    <w:rsid w:val="00C87651"/>
    <w:rsid w:val="00C93301"/>
    <w:rsid w:val="00CB6B02"/>
    <w:rsid w:val="00D06DF7"/>
    <w:rsid w:val="00D2719B"/>
    <w:rsid w:val="00D35AAB"/>
    <w:rsid w:val="00D41662"/>
    <w:rsid w:val="00DA3259"/>
    <w:rsid w:val="00DA6DC4"/>
    <w:rsid w:val="00DC089F"/>
    <w:rsid w:val="00DC417F"/>
    <w:rsid w:val="00DF2D53"/>
    <w:rsid w:val="00E41BFD"/>
    <w:rsid w:val="00E446C7"/>
    <w:rsid w:val="00E575DC"/>
    <w:rsid w:val="00E65373"/>
    <w:rsid w:val="00E77234"/>
    <w:rsid w:val="00E830CE"/>
    <w:rsid w:val="00E8447F"/>
    <w:rsid w:val="00EB54C6"/>
    <w:rsid w:val="00F16BE6"/>
    <w:rsid w:val="00F33077"/>
    <w:rsid w:val="00F470CC"/>
    <w:rsid w:val="00F53D61"/>
    <w:rsid w:val="00F53E4F"/>
    <w:rsid w:val="00F85D53"/>
    <w:rsid w:val="00FA0A14"/>
    <w:rsid w:val="00FC3E79"/>
    <w:rsid w:val="00FF08F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56F4"/>
  <w15:chartTrackingRefBased/>
  <w15:docId w15:val="{53EC0FB2-8257-4EC3-A1C0-419352C3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4472C4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4472C4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72C4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472C4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72C4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4472C4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472C4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4472C4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F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D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mages.app.goo.gl/Q2uZMbkvgWpH9qfDA" TargetMode="External"/><Relationship Id="rId21" Type="http://schemas.openxmlformats.org/officeDocument/2006/relationships/hyperlink" Target="https://images.app.goo.gl/WMNKra1hUNoy1cn86" TargetMode="External"/><Relationship Id="rId42" Type="http://schemas.openxmlformats.org/officeDocument/2006/relationships/hyperlink" Target="https://noxlo.com/listing-category/electrocasnice/piese-compomente-accesorii-electrocasnice/pca-masini-de-spalat-uscatoare/" TargetMode="External"/><Relationship Id="rId47" Type="http://schemas.openxmlformats.org/officeDocument/2006/relationships/hyperlink" Target="https://noxlo.com/listing-category/electrocasnice/piese-compomente-accesorii-electrocasnice/pca-alte-electrocasnice/" TargetMode="External"/><Relationship Id="rId63" Type="http://schemas.openxmlformats.org/officeDocument/2006/relationships/hyperlink" Target="https://noxlo.com/listing-category/electrocasnice/piese-compomente-accesorii-electrocasnice/pca-masini-de-spalat-uscatoare/pca-uscatoare/" TargetMode="External"/><Relationship Id="rId68" Type="http://schemas.openxmlformats.org/officeDocument/2006/relationships/hyperlink" Target="https://noxlo.com/listing-category/electrocasnice/piese-compomente-accesorii-electrocasnice/pca-aer-conditionat-climatizare/pca-aparate-filtrare-a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app.goo.gl/NEHrHBKkNWb4yrFXA" TargetMode="External"/><Relationship Id="rId29" Type="http://schemas.openxmlformats.org/officeDocument/2006/relationships/hyperlink" Target="https://images.app.goo.gl/kASTXqsj432QDAWT6" TargetMode="External"/><Relationship Id="rId11" Type="http://schemas.openxmlformats.org/officeDocument/2006/relationships/hyperlink" Target="https://images.app.goo.gl/iwfvpQPNLqTZpKVaA" TargetMode="External"/><Relationship Id="rId24" Type="http://schemas.openxmlformats.org/officeDocument/2006/relationships/hyperlink" Target="https://images.app.goo.gl/joJ4fThoCQ9Zt6U5A" TargetMode="External"/><Relationship Id="rId32" Type="http://schemas.openxmlformats.org/officeDocument/2006/relationships/hyperlink" Target="https://images.app.goo.gl/VfyG1ofQ7dxJoAZb9" TargetMode="External"/><Relationship Id="rId37" Type="http://schemas.openxmlformats.org/officeDocument/2006/relationships/hyperlink" Target="https://images.app.goo.gl/CVtCPt5PJrxLf9DY8" TargetMode="External"/><Relationship Id="rId40" Type="http://schemas.openxmlformats.org/officeDocument/2006/relationships/hyperlink" Target="https://noxlo.com/listing-category/electrocasnice/piese-compomente-accesorii-electrocasnice/pca-aparate-de-bucatarie/" TargetMode="External"/><Relationship Id="rId45" Type="http://schemas.openxmlformats.org/officeDocument/2006/relationships/hyperlink" Target="https://noxlo.com/listing-category/electrocasnice/piese-compomente-accesorii-electrocasnice/pca-aer-conditionat-climatizare/" TargetMode="External"/><Relationship Id="rId53" Type="http://schemas.openxmlformats.org/officeDocument/2006/relationships/hyperlink" Target="https://noxlo.com/listing-category/electrocasnice/piese-compomente-accesorii-electrocasnice/pca-aparate-frigorifice/pca-alte-aparate-frigorifice/" TargetMode="External"/><Relationship Id="rId58" Type="http://schemas.openxmlformats.org/officeDocument/2006/relationships/hyperlink" Target="https://noxlo.com/listing-category/electrocasnice/piese-compomente-accesorii-electrocasnice/pca-aspiratoare-fiare-de-calcat/pca-aspiratoare/" TargetMode="External"/><Relationship Id="rId66" Type="http://schemas.openxmlformats.org/officeDocument/2006/relationships/hyperlink" Target="https://noxlo.com/listing-category/electrocasnice/piese-compomente-accesorii-electrocasnice/pca-aer-conditionat-climatizare/pca-aparate-racire-aer/" TargetMode="External"/><Relationship Id="rId74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yperlink" Target="https://noxlo.com/listing-category/electrocasnice/piese-compomente-accesorii-electrocasnice/pca-masini-de-spalat-uscatoare/pca-masini-de-spalat-rufe/" TargetMode="External"/><Relationship Id="rId19" Type="http://schemas.openxmlformats.org/officeDocument/2006/relationships/hyperlink" Target="https://images.app.goo.gl/q5tknShn33Zzockz8" TargetMode="External"/><Relationship Id="rId14" Type="http://schemas.openxmlformats.org/officeDocument/2006/relationships/hyperlink" Target="https://images.app.goo.gl/rtEa2mUacadExSMJA" TargetMode="External"/><Relationship Id="rId22" Type="http://schemas.openxmlformats.org/officeDocument/2006/relationships/hyperlink" Target="https://images.app.goo.gl/wqeTd9Vweo8DoqFJ8" TargetMode="External"/><Relationship Id="rId27" Type="http://schemas.openxmlformats.org/officeDocument/2006/relationships/hyperlink" Target="https://images.app.goo.gl/ooiH1SFiKyiqbe6F7" TargetMode="External"/><Relationship Id="rId30" Type="http://schemas.openxmlformats.org/officeDocument/2006/relationships/hyperlink" Target="https://images.app.goo.gl/Q2uZMbkvgWpH9qfDA" TargetMode="External"/><Relationship Id="rId35" Type="http://schemas.openxmlformats.org/officeDocument/2006/relationships/hyperlink" Target="https://images.app.goo.gl/CuZUaM38DAG1YpAP8" TargetMode="External"/><Relationship Id="rId43" Type="http://schemas.openxmlformats.org/officeDocument/2006/relationships/hyperlink" Target="https://noxlo.com/listing-category/electrocasnice/piese-compomente-accesorii-electrocasnice/pca-masini-de-cusut/" TargetMode="External"/><Relationship Id="rId48" Type="http://schemas.openxmlformats.org/officeDocument/2006/relationships/hyperlink" Target="https://noxlo.com/listing-category/electrocasnice/piese-compomente-accesorii-electrocasnice/pca-aparate-frigorifice/pca-frigidere/" TargetMode="External"/><Relationship Id="rId56" Type="http://schemas.openxmlformats.org/officeDocument/2006/relationships/hyperlink" Target="https://noxlo.com/listing-category/electrocasnice/piese-compomente-accesorii-electrocasnice/pca-aragazuri-cuptoare-plite/pca-cu-microunde/" TargetMode="External"/><Relationship Id="rId64" Type="http://schemas.openxmlformats.org/officeDocument/2006/relationships/hyperlink" Target="https://noxlo.com/listing-category/electrocasnice/piese-compomente-accesorii-electrocasnice/pca-aer-conditionat-climatizare/pca-aer-conditionat/" TargetMode="External"/><Relationship Id="rId69" Type="http://schemas.openxmlformats.org/officeDocument/2006/relationships/header" Target="header1.xml"/><Relationship Id="rId8" Type="http://schemas.openxmlformats.org/officeDocument/2006/relationships/hyperlink" Target="https://images.app.goo.gl/nRTxJDRdiqyxz6vW9" TargetMode="External"/><Relationship Id="rId51" Type="http://schemas.openxmlformats.org/officeDocument/2006/relationships/hyperlink" Target="https://noxlo.com/listing-category/electrocasnice/piese-compomente-accesorii-electrocasnice/pca-aparate-frigorifice/pca-vitrine-frigorifice/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images.app.goo.gl/oanTB8Rc6Gcz7mKM6" TargetMode="External"/><Relationship Id="rId17" Type="http://schemas.openxmlformats.org/officeDocument/2006/relationships/hyperlink" Target="https://images.app.goo.gl/C65TSpwidMJWxZ3U8" TargetMode="External"/><Relationship Id="rId25" Type="http://schemas.openxmlformats.org/officeDocument/2006/relationships/hyperlink" Target="https://images.app.goo.gl/kASTXqsj432QDAWT6" TargetMode="External"/><Relationship Id="rId33" Type="http://schemas.openxmlformats.org/officeDocument/2006/relationships/hyperlink" Target="https://images.app.goo.gl/ybhQjPnvNEiorbeL8" TargetMode="External"/><Relationship Id="rId38" Type="http://schemas.openxmlformats.org/officeDocument/2006/relationships/hyperlink" Target="https://noxlo.com/listing-category/electrocasnice/piese-compomente-accesorii-electrocasnice/pca-aparate-frigorifice/" TargetMode="External"/><Relationship Id="rId46" Type="http://schemas.openxmlformats.org/officeDocument/2006/relationships/hyperlink" Target="https://noxlo.com/listing-category/electrocasnice/piese-compomente-accesorii-electrocasnice/pca-aparate-ingrijire-personala/" TargetMode="External"/><Relationship Id="rId59" Type="http://schemas.openxmlformats.org/officeDocument/2006/relationships/hyperlink" Target="https://noxlo.com/listing-category/electrocasnice/piese-compomente-accesorii-electrocasnice/pca-aspiratoare-fiare-de-calcat/pca-fiare-de-calcat/" TargetMode="External"/><Relationship Id="rId67" Type="http://schemas.openxmlformats.org/officeDocument/2006/relationships/hyperlink" Target="https://noxlo.com/listing-category/electrocasnice/piese-compomente-accesorii-electrocasnice/pca-aer-conditionat-climatizare/pca-aparate-incalzire-aer/" TargetMode="External"/><Relationship Id="rId20" Type="http://schemas.openxmlformats.org/officeDocument/2006/relationships/hyperlink" Target="https://images.app.goo.gl/wqeTd9Vweo8DoqFJ8" TargetMode="External"/><Relationship Id="rId41" Type="http://schemas.openxmlformats.org/officeDocument/2006/relationships/hyperlink" Target="https://noxlo.com/listing-category/electrocasnice/piese-compomente-accesorii-electrocasnice/pca-aspiratoare-fiare-de-calcat/" TargetMode="External"/><Relationship Id="rId54" Type="http://schemas.openxmlformats.org/officeDocument/2006/relationships/hyperlink" Target="https://noxlo.com/listing-category/electrocasnice/piese-compomente-accesorii-electrocasnice/pca-aragazuri-cuptoare-plite/pca-aragazuri/" TargetMode="External"/><Relationship Id="rId62" Type="http://schemas.openxmlformats.org/officeDocument/2006/relationships/hyperlink" Target="https://noxlo.com/listing-category/electrocasnice/piese-compomente-accesorii-electrocasnice/pca-masini-de-spalat-uscatoare/pca-masini-de-spalat-vase/" TargetMode="External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images.app.goo.gl/C65TSpwidMJWxZ3U8" TargetMode="External"/><Relationship Id="rId23" Type="http://schemas.openxmlformats.org/officeDocument/2006/relationships/hyperlink" Target="https://images.app.goo.gl/WMNKra1hUNoy1cn86" TargetMode="External"/><Relationship Id="rId28" Type="http://schemas.openxmlformats.org/officeDocument/2006/relationships/hyperlink" Target="https://images.app.goo.gl/GGsw6VY46GaQbGNh8" TargetMode="External"/><Relationship Id="rId36" Type="http://schemas.openxmlformats.org/officeDocument/2006/relationships/hyperlink" Target="https://images.app.goo.gl/wtbsMnHKCYJnVGGJ7" TargetMode="External"/><Relationship Id="rId49" Type="http://schemas.openxmlformats.org/officeDocument/2006/relationships/hyperlink" Target="https://noxlo.com/listing-category/electrocasnice/piese-compomente-accesorii-electrocasnice/pca-aparate-frigorifice/pca-lazi-frigorifice/" TargetMode="External"/><Relationship Id="rId57" Type="http://schemas.openxmlformats.org/officeDocument/2006/relationships/hyperlink" Target="https://noxlo.com/listing-category/electrocasnice/piese-compomente-accesorii-electrocasnice/pca-aragazuri-cuptoare-plite/pca-plite/" TargetMode="External"/><Relationship Id="rId10" Type="http://schemas.openxmlformats.org/officeDocument/2006/relationships/hyperlink" Target="https://images.app.goo.gl/FtiF88mQKBw6pBDw7" TargetMode="External"/><Relationship Id="rId31" Type="http://schemas.openxmlformats.org/officeDocument/2006/relationships/hyperlink" Target="https://images.app.goo.gl/ooiH1SFiKyiqbe6F7" TargetMode="External"/><Relationship Id="rId44" Type="http://schemas.openxmlformats.org/officeDocument/2006/relationships/hyperlink" Target="https://noxlo.com/listing-category/electrocasnice/piese-compomente-accesorii-electrocasnice/pca-hote/" TargetMode="External"/><Relationship Id="rId52" Type="http://schemas.openxmlformats.org/officeDocument/2006/relationships/hyperlink" Target="https://noxlo.com/listing-category/electrocasnice/piese-compomente-accesorii-electrocasnice/pca-aparate-frigorifice/pca-congelatoare/" TargetMode="External"/><Relationship Id="rId60" Type="http://schemas.openxmlformats.org/officeDocument/2006/relationships/hyperlink" Target="https://noxlo.com/listing-category/electrocasnice/piese-compomente-accesorii-electrocasnice/pca-aspiratoare-fiare-de-calcat/pca-statii-de-calcat/" TargetMode="External"/><Relationship Id="rId65" Type="http://schemas.openxmlformats.org/officeDocument/2006/relationships/hyperlink" Target="https://noxlo.com/listing-category/electrocasnice/piese-compomente-accesorii-electrocasnice/pca-aer-conditionat-climatizare/pca-ventilatoare/" TargetMode="External"/><Relationship Id="rId73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images.app.goo.gl/tgzCr2jyG5ttyL2W6" TargetMode="External"/><Relationship Id="rId13" Type="http://schemas.openxmlformats.org/officeDocument/2006/relationships/hyperlink" Target="https://images.app.goo.gl/QEzpxvUbXzd2Ecgm7" TargetMode="External"/><Relationship Id="rId18" Type="http://schemas.openxmlformats.org/officeDocument/2006/relationships/hyperlink" Target="https://images.app.goo.gl/NEHrHBKkNWb4yrFXA" TargetMode="External"/><Relationship Id="rId39" Type="http://schemas.openxmlformats.org/officeDocument/2006/relationships/hyperlink" Target="https://noxlo.com/listing-category/electrocasnice/piese-compomente-accesorii-electrocasnice/pca-aragazuri-cuptoare-plite/" TargetMode="External"/><Relationship Id="rId34" Type="http://schemas.openxmlformats.org/officeDocument/2006/relationships/hyperlink" Target="https://images.app.goo.gl/n8qZpR8aLQk1kiNj6" TargetMode="External"/><Relationship Id="rId50" Type="http://schemas.openxmlformats.org/officeDocument/2006/relationships/hyperlink" Target="https://noxlo.com/listing-category/electrocasnice/piese-compomente-accesorii-electrocasnice/pca-aparate-frigorifice/pca-combine-frigorifice/" TargetMode="External"/><Relationship Id="rId55" Type="http://schemas.openxmlformats.org/officeDocument/2006/relationships/hyperlink" Target="https://noxlo.com/listing-category/electrocasnice/piese-compomente-accesorii-electrocasnice/pca-aragazuri-cuptoare-plite/pca-cuptoare/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images.app.goo.gl/GXbXV2aH48KCT16U7" TargetMode="External"/><Relationship Id="rId7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05D3F0B-B9ED-4A71-A7CA-020A8F8B6E62%7dtf1000204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{305D3F0B-B9ED-4A71-A7CA-020A8F8B6E62}tf10002046.dotx</Template>
  <TotalTime>71</TotalTime>
  <Pages>6</Pages>
  <Words>1858</Words>
  <Characters>10592</Characters>
  <Application>Microsoft Office Word</Application>
  <DocSecurity>0</DocSecurity>
  <Lines>88</Lines>
  <Paragraphs>24</Paragraphs>
  <ScaleCrop>false</ScaleCrop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.</dc:creator>
  <cp:keywords/>
  <dc:description/>
  <cp:lastModifiedBy>Petru .</cp:lastModifiedBy>
  <cp:revision>94</cp:revision>
  <dcterms:created xsi:type="dcterms:W3CDTF">2021-04-25T21:34:00Z</dcterms:created>
  <dcterms:modified xsi:type="dcterms:W3CDTF">2021-04-25T22:45:00Z</dcterms:modified>
</cp:coreProperties>
</file>