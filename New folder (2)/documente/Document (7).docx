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BAB9" w14:textId="655DB09F" w:rsidR="00474DF9" w:rsidRDefault="00AC26CC" w:rsidP="00AC26CC">
      <w:pPr>
        <w:pStyle w:val="ListNumber"/>
      </w:pPr>
      <w:r>
        <w:t xml:space="preserve">Casa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gradina</w:t>
      </w:r>
      <w:proofErr w:type="spellEnd"/>
      <w:r>
        <w:t xml:space="preserve"> ( an image with a house and a garden like this :</w:t>
      </w:r>
      <w:r w:rsidRPr="00AC26CC">
        <w:t xml:space="preserve"> </w:t>
      </w:r>
      <w:hyperlink r:id="rId7" w:history="1">
        <w:r w:rsidR="00AD2E04" w:rsidRPr="00C904C3">
          <w:rPr>
            <w:rStyle w:val="Hyperlink"/>
          </w:rPr>
          <w:t>https://images.app.goo.gl/w2cbNsFZ9GmdQq9t8</w:t>
        </w:r>
      </w:hyperlink>
      <w:r>
        <w:t>)</w:t>
      </w:r>
    </w:p>
    <w:p w14:paraId="18727211" w14:textId="515FE0B3" w:rsidR="00BB7657" w:rsidRDefault="00AD2E04" w:rsidP="00BB7657">
      <w:pPr>
        <w:pStyle w:val="ListNumber"/>
      </w:pPr>
      <w:proofErr w:type="spellStart"/>
      <w:r>
        <w:t>Gradina</w:t>
      </w:r>
      <w:proofErr w:type="spellEnd"/>
      <w:r>
        <w:t xml:space="preserve"> – </w:t>
      </w:r>
      <w:proofErr w:type="spellStart"/>
      <w:r>
        <w:t>Plante</w:t>
      </w:r>
      <w:proofErr w:type="spellEnd"/>
      <w:r>
        <w:t xml:space="preserve"> – </w:t>
      </w:r>
      <w:proofErr w:type="spellStart"/>
      <w:r>
        <w:t>Pomi</w:t>
      </w:r>
      <w:proofErr w:type="spellEnd"/>
      <w:r>
        <w:t xml:space="preserve"> ( an image </w:t>
      </w:r>
      <w:r w:rsidR="00BE1952">
        <w:t>with a garden,</w:t>
      </w:r>
      <w:r w:rsidR="002F2613">
        <w:t xml:space="preserve">                       </w:t>
      </w:r>
      <w:r w:rsidR="00BE1952">
        <w:t xml:space="preserve"> </w:t>
      </w:r>
      <w:r w:rsidR="002F2613">
        <w:t>a plant :</w:t>
      </w:r>
      <w:r w:rsidR="002F2613" w:rsidRPr="002F2613">
        <w:t xml:space="preserve"> </w:t>
      </w:r>
      <w:hyperlink r:id="rId8" w:history="1">
        <w:r w:rsidR="00BB7657" w:rsidRPr="00C904C3">
          <w:rPr>
            <w:rStyle w:val="Hyperlink"/>
          </w:rPr>
          <w:t>https://images.app.goo.gl/HpNo6oZbPtMdAxTm6</w:t>
        </w:r>
      </w:hyperlink>
      <w:r w:rsidR="00BB7657">
        <w:t>, and a tree all 3 in 1 image)</w:t>
      </w:r>
    </w:p>
    <w:p w14:paraId="663C1CE6" w14:textId="3272DFAF" w:rsidR="00BB7657" w:rsidRDefault="00172BC4" w:rsidP="00BB7657">
      <w:pPr>
        <w:pStyle w:val="ListNumber"/>
      </w:pPr>
      <w:r>
        <w:t xml:space="preserve">Mobilier </w:t>
      </w:r>
      <w:proofErr w:type="spellStart"/>
      <w:r>
        <w:t>gradina</w:t>
      </w:r>
      <w:proofErr w:type="spellEnd"/>
      <w:r w:rsidR="008116B0">
        <w:t xml:space="preserve"> ( an image with garden furniture like this :</w:t>
      </w:r>
      <w:r w:rsidR="008116B0" w:rsidRPr="008116B0">
        <w:t xml:space="preserve"> </w:t>
      </w:r>
      <w:hyperlink r:id="rId9" w:history="1">
        <w:r w:rsidR="00476F91" w:rsidRPr="00C904C3">
          <w:rPr>
            <w:rStyle w:val="Hyperlink"/>
          </w:rPr>
          <w:t>https://images.app.goo.gl/RDorCZpKeBvdsCPm9</w:t>
        </w:r>
      </w:hyperlink>
      <w:r w:rsidR="008116B0">
        <w:t>)</w:t>
      </w:r>
    </w:p>
    <w:p w14:paraId="3ED8385E" w14:textId="50FD678C" w:rsidR="00476F91" w:rsidRDefault="009776C1" w:rsidP="00BB7657">
      <w:pPr>
        <w:pStyle w:val="ListNumber"/>
      </w:pPr>
      <w:proofErr w:type="spellStart"/>
      <w:r>
        <w:t>Plante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seminte</w:t>
      </w:r>
      <w:proofErr w:type="spellEnd"/>
      <w:r>
        <w:t xml:space="preserve"> ( an image with plants and </w:t>
      </w:r>
      <w:r w:rsidR="00A3526D">
        <w:t xml:space="preserve">seeds something like this: </w:t>
      </w:r>
      <w:hyperlink r:id="rId10" w:history="1">
        <w:r w:rsidR="00A3526D" w:rsidRPr="00C904C3">
          <w:rPr>
            <w:rStyle w:val="Hyperlink"/>
          </w:rPr>
          <w:t>https://images.app.goo.gl/KVvE6Jq9is1L8otV6</w:t>
        </w:r>
      </w:hyperlink>
      <w:r w:rsidR="00A3526D">
        <w:t>)</w:t>
      </w:r>
    </w:p>
    <w:p w14:paraId="7B89C460" w14:textId="1B21BE85" w:rsidR="00A3526D" w:rsidRDefault="00A3526D" w:rsidP="00BB7657">
      <w:pPr>
        <w:pStyle w:val="ListNumber"/>
      </w:pPr>
      <w:proofErr w:type="spellStart"/>
      <w:r>
        <w:t>Pomi</w:t>
      </w:r>
      <w:proofErr w:type="spellEnd"/>
      <w:r w:rsidR="0019525F">
        <w:t xml:space="preserve"> ( an image with a tree)</w:t>
      </w:r>
    </w:p>
    <w:p w14:paraId="32365B17" w14:textId="37D29BF4" w:rsidR="00A3526D" w:rsidRDefault="00A3526D" w:rsidP="00BB7657">
      <w:pPr>
        <w:pStyle w:val="ListNumber"/>
      </w:pPr>
      <w:r>
        <w:t>Sere</w:t>
      </w:r>
      <w:r w:rsidR="00F42005">
        <w:t xml:space="preserve"> ( an image with greenhouses like this: </w:t>
      </w:r>
      <w:r w:rsidR="004D57E6" w:rsidRPr="004D57E6">
        <w:t>https://images.app.goo.gl/e89s2XVxm8ZXVzQk9</w:t>
      </w:r>
      <w:r w:rsidR="004D57E6">
        <w:t>)</w:t>
      </w:r>
    </w:p>
    <w:p w14:paraId="5132D44E" w14:textId="541BEF6C" w:rsidR="00A3526D" w:rsidRDefault="00A3526D" w:rsidP="00BB7657">
      <w:pPr>
        <w:pStyle w:val="ListNumber"/>
      </w:pPr>
      <w:proofErr w:type="spellStart"/>
      <w:r>
        <w:t>Garduri</w:t>
      </w:r>
      <w:proofErr w:type="spellEnd"/>
      <w:r>
        <w:t xml:space="preserve"> – </w:t>
      </w:r>
      <w:proofErr w:type="spellStart"/>
      <w:r>
        <w:t>Porti</w:t>
      </w:r>
      <w:proofErr w:type="spellEnd"/>
      <w:r w:rsidR="004D57E6">
        <w:t xml:space="preserve"> </w:t>
      </w:r>
      <w:r w:rsidR="001D7003">
        <w:t>( an image with a gate or f</w:t>
      </w:r>
      <w:r w:rsidR="009355F8">
        <w:t>e</w:t>
      </w:r>
      <w:r w:rsidR="001D7003">
        <w:t>nces like this :</w:t>
      </w:r>
      <w:r w:rsidR="001D7003" w:rsidRPr="001D7003">
        <w:t xml:space="preserve"> https://images.app.goo.gl/T6T7VaECE9HTQCsC8</w:t>
      </w:r>
      <w:r w:rsidR="001D7003">
        <w:t>)</w:t>
      </w:r>
    </w:p>
    <w:p w14:paraId="13ADF4FA" w14:textId="1A39F5B8" w:rsidR="0010265B" w:rsidRDefault="0010265B" w:rsidP="00BB7657">
      <w:pPr>
        <w:pStyle w:val="ListNumber"/>
      </w:pPr>
      <w:r>
        <w:t>Piscine</w:t>
      </w:r>
      <w:r w:rsidR="00C21B52">
        <w:t xml:space="preserve"> </w:t>
      </w:r>
      <w:r w:rsidR="00B40B70">
        <w:t>(</w:t>
      </w:r>
      <w:r w:rsidR="00184632">
        <w:t xml:space="preserve"> an image with pool like this: </w:t>
      </w:r>
      <w:r w:rsidR="00184632" w:rsidRPr="00184632">
        <w:t>https://images.app.goo.gl/SgnNfCkJFkMC6Wxy5</w:t>
      </w:r>
      <w:r w:rsidR="00184632">
        <w:t>)</w:t>
      </w:r>
    </w:p>
    <w:p w14:paraId="63742AF8" w14:textId="231E5C92" w:rsidR="0010265B" w:rsidRDefault="0010265B" w:rsidP="00BB7657">
      <w:pPr>
        <w:pStyle w:val="ListNumber"/>
      </w:pPr>
      <w:proofErr w:type="spellStart"/>
      <w:r>
        <w:t>Gratare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accesorii</w:t>
      </w:r>
      <w:proofErr w:type="spellEnd"/>
      <w:r w:rsidR="00184632">
        <w:t xml:space="preserve"> </w:t>
      </w:r>
      <w:r w:rsidR="00F11A18">
        <w:t xml:space="preserve">( an image with gratings and accessories something like this: </w:t>
      </w:r>
      <w:r w:rsidR="00F11A18" w:rsidRPr="00F11A18">
        <w:t>https://images.app.goo.gl/v4okFqW7ixJKgCBJ7</w:t>
      </w:r>
      <w:r w:rsidR="00F11A18">
        <w:t>)</w:t>
      </w:r>
    </w:p>
    <w:p w14:paraId="4B928CB8" w14:textId="208D7A36" w:rsidR="0019525F" w:rsidRDefault="0019525F" w:rsidP="00BB7657">
      <w:pPr>
        <w:pStyle w:val="ListNumber"/>
      </w:pPr>
      <w:proofErr w:type="spellStart"/>
      <w:r>
        <w:t>Unelte</w:t>
      </w:r>
      <w:proofErr w:type="spellEnd"/>
      <w:r>
        <w:t xml:space="preserve"> </w:t>
      </w:r>
      <w:proofErr w:type="spellStart"/>
      <w:r>
        <w:t>gradinarit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accesorii</w:t>
      </w:r>
      <w:proofErr w:type="spellEnd"/>
      <w:r w:rsidR="006D6C4C">
        <w:t xml:space="preserve"> ( an image with gardening tools like this: </w:t>
      </w:r>
      <w:r w:rsidR="006D6C4C" w:rsidRPr="006D6C4C">
        <w:t>https://images.app.goo.gl/brHMrqRCPhpqdp8EA</w:t>
      </w:r>
      <w:r w:rsidR="006D6C4C">
        <w:t>)</w:t>
      </w:r>
    </w:p>
    <w:p w14:paraId="644E4A2E" w14:textId="6AE7131A" w:rsidR="0019525F" w:rsidRDefault="0019525F" w:rsidP="00BB7657">
      <w:pPr>
        <w:pStyle w:val="ListNumber"/>
      </w:pPr>
      <w:proofErr w:type="spellStart"/>
      <w:r>
        <w:t>Altele</w:t>
      </w:r>
      <w:proofErr w:type="spellEnd"/>
      <w:r>
        <w:t xml:space="preserve"> </w:t>
      </w:r>
      <w:proofErr w:type="spellStart"/>
      <w:r>
        <w:t>Gradina</w:t>
      </w:r>
      <w:proofErr w:type="spellEnd"/>
      <w:r>
        <w:t xml:space="preserve"> – </w:t>
      </w:r>
      <w:proofErr w:type="spellStart"/>
      <w:r>
        <w:t>Plante</w:t>
      </w:r>
      <w:proofErr w:type="spellEnd"/>
      <w:r>
        <w:t xml:space="preserve"> </w:t>
      </w:r>
      <w:r w:rsidR="006D6C4C">
        <w:t>–</w:t>
      </w:r>
      <w:r>
        <w:t xml:space="preserve"> </w:t>
      </w:r>
      <w:proofErr w:type="spellStart"/>
      <w:r>
        <w:t>Pomi</w:t>
      </w:r>
      <w:proofErr w:type="spellEnd"/>
      <w:r w:rsidR="006D6C4C">
        <w:t xml:space="preserve"> ( </w:t>
      </w:r>
      <w:r w:rsidR="009E40A3">
        <w:t xml:space="preserve">the image from </w:t>
      </w:r>
      <w:proofErr w:type="spellStart"/>
      <w:r w:rsidR="009E40A3">
        <w:t>gategory</w:t>
      </w:r>
      <w:proofErr w:type="spellEnd"/>
      <w:r w:rsidR="009E40A3">
        <w:t xml:space="preserve"> </w:t>
      </w:r>
      <w:proofErr w:type="spellStart"/>
      <w:r w:rsidR="009E40A3">
        <w:t>Gradina</w:t>
      </w:r>
      <w:proofErr w:type="spellEnd"/>
      <w:r w:rsidR="009E40A3">
        <w:t xml:space="preserve"> – </w:t>
      </w:r>
      <w:proofErr w:type="spellStart"/>
      <w:r w:rsidR="009E40A3">
        <w:t>Plante</w:t>
      </w:r>
      <w:proofErr w:type="spellEnd"/>
      <w:r w:rsidR="009E40A3">
        <w:t xml:space="preserve"> -</w:t>
      </w:r>
      <w:proofErr w:type="spellStart"/>
      <w:r w:rsidR="009E40A3">
        <w:t>Pomi</w:t>
      </w:r>
      <w:proofErr w:type="spellEnd"/>
      <w:r w:rsidR="009E40A3">
        <w:t xml:space="preserve"> and a text with “</w:t>
      </w:r>
      <w:proofErr w:type="spellStart"/>
      <w:r w:rsidR="009E40A3">
        <w:t>Altele</w:t>
      </w:r>
      <w:proofErr w:type="spellEnd"/>
      <w:r w:rsidR="009E40A3">
        <w:t xml:space="preserve"> </w:t>
      </w:r>
      <w:proofErr w:type="spellStart"/>
      <w:r w:rsidR="009E40A3">
        <w:t>Gradina</w:t>
      </w:r>
      <w:proofErr w:type="spellEnd"/>
      <w:r w:rsidR="009E40A3">
        <w:t xml:space="preserve"> – </w:t>
      </w:r>
      <w:proofErr w:type="spellStart"/>
      <w:r w:rsidR="009E40A3">
        <w:t>Plante</w:t>
      </w:r>
      <w:proofErr w:type="spellEnd"/>
      <w:r w:rsidR="009E40A3">
        <w:t xml:space="preserve"> – </w:t>
      </w:r>
      <w:proofErr w:type="spellStart"/>
      <w:r w:rsidR="009E40A3">
        <w:t>Pomi</w:t>
      </w:r>
      <w:proofErr w:type="spellEnd"/>
      <w:r w:rsidR="009E40A3">
        <w:t>”</w:t>
      </w:r>
    </w:p>
    <w:p w14:paraId="3DD4AD67" w14:textId="54CEB27C" w:rsidR="009E40A3" w:rsidRDefault="00537576" w:rsidP="00BB7657">
      <w:pPr>
        <w:pStyle w:val="ListNumber"/>
      </w:pPr>
      <w:proofErr w:type="spellStart"/>
      <w:r>
        <w:t>Materiale</w:t>
      </w:r>
      <w:proofErr w:type="spellEnd"/>
      <w:r>
        <w:t xml:space="preserve"> </w:t>
      </w:r>
      <w:proofErr w:type="spellStart"/>
      <w:r>
        <w:t>constructii</w:t>
      </w:r>
      <w:proofErr w:type="spellEnd"/>
      <w:r>
        <w:t xml:space="preserve"> </w:t>
      </w:r>
      <w:r w:rsidR="00A85850">
        <w:t>–</w:t>
      </w:r>
      <w:r>
        <w:t xml:space="preserve"> </w:t>
      </w:r>
      <w:proofErr w:type="spellStart"/>
      <w:r>
        <w:t>Amenajari</w:t>
      </w:r>
      <w:proofErr w:type="spellEnd"/>
      <w:r w:rsidR="00A85850">
        <w:t xml:space="preserve"> ( </w:t>
      </w:r>
      <w:r w:rsidR="005D7305">
        <w:t xml:space="preserve">an image with construction materials like this: </w:t>
      </w:r>
      <w:r w:rsidR="00F52A4D" w:rsidRPr="00F52A4D">
        <w:t>https://images.app.goo.gl/ojrsf9rKj6WGKk386</w:t>
      </w:r>
    </w:p>
    <w:p w14:paraId="592DA6AE" w14:textId="6D69C2A9" w:rsidR="005D7305" w:rsidRDefault="00FA633F" w:rsidP="00BB7657">
      <w:pPr>
        <w:pStyle w:val="ListNumber"/>
      </w:pPr>
      <w:proofErr w:type="spellStart"/>
      <w:r>
        <w:t>Zidarie</w:t>
      </w:r>
      <w:proofErr w:type="spellEnd"/>
      <w:r>
        <w:t xml:space="preserve"> (</w:t>
      </w:r>
      <w:r w:rsidR="00553E8C">
        <w:t>an image for masonry</w:t>
      </w:r>
      <w:r w:rsidR="00A8138A">
        <w:t xml:space="preserve"> like this :</w:t>
      </w:r>
      <w:r w:rsidR="00A8138A" w:rsidRPr="00A8138A">
        <w:t xml:space="preserve"> </w:t>
      </w:r>
      <w:hyperlink r:id="rId11" w:history="1">
        <w:r w:rsidR="00A8138A" w:rsidRPr="00C904C3">
          <w:rPr>
            <w:rStyle w:val="Hyperlink"/>
          </w:rPr>
          <w:t>https://images.app.goo.gl/uWCb8xYLHFs1E3Ri6</w:t>
        </w:r>
      </w:hyperlink>
      <w:r w:rsidR="00A8138A">
        <w:t>)</w:t>
      </w:r>
    </w:p>
    <w:p w14:paraId="5283A098" w14:textId="0C5F88CE" w:rsidR="00A8138A" w:rsidRDefault="00FD30C1" w:rsidP="00BB7657">
      <w:pPr>
        <w:pStyle w:val="ListNumber"/>
      </w:pPr>
      <w:proofErr w:type="spellStart"/>
      <w:r>
        <w:t>Usi</w:t>
      </w:r>
      <w:proofErr w:type="spellEnd"/>
      <w:r>
        <w:t xml:space="preserve"> – </w:t>
      </w:r>
      <w:proofErr w:type="spellStart"/>
      <w:r>
        <w:t>Ferestre</w:t>
      </w:r>
      <w:proofErr w:type="spellEnd"/>
      <w:r>
        <w:t xml:space="preserve"> </w:t>
      </w:r>
      <w:r w:rsidR="009457BB">
        <w:t>–</w:t>
      </w:r>
      <w:r>
        <w:t xml:space="preserve"> </w:t>
      </w:r>
      <w:proofErr w:type="spellStart"/>
      <w:r>
        <w:t>Tamplarie</w:t>
      </w:r>
      <w:proofErr w:type="spellEnd"/>
      <w:r w:rsidR="009457BB">
        <w:t xml:space="preserve"> ( an image with a windows, a door like this :</w:t>
      </w:r>
      <w:r w:rsidR="009457BB" w:rsidRPr="009457BB">
        <w:t xml:space="preserve"> </w:t>
      </w:r>
      <w:hyperlink r:id="rId12" w:history="1">
        <w:r w:rsidR="009457BB" w:rsidRPr="00C904C3">
          <w:rPr>
            <w:rStyle w:val="Hyperlink"/>
          </w:rPr>
          <w:t>https://images.app.goo.gl/a7bm87ANJoSdu9Wg7</w:t>
        </w:r>
      </w:hyperlink>
      <w:r w:rsidR="009457BB">
        <w:t>)</w:t>
      </w:r>
    </w:p>
    <w:p w14:paraId="3BE53157" w14:textId="06055048" w:rsidR="009457BB" w:rsidRDefault="00E66D1D" w:rsidP="00BB7657">
      <w:pPr>
        <w:pStyle w:val="ListNumber"/>
      </w:pPr>
      <w:proofErr w:type="spellStart"/>
      <w:r>
        <w:lastRenderedPageBreak/>
        <w:t>Gresie</w:t>
      </w:r>
      <w:proofErr w:type="spellEnd"/>
      <w:r>
        <w:t xml:space="preserve"> – </w:t>
      </w:r>
      <w:proofErr w:type="spellStart"/>
      <w:r>
        <w:t>Faianta</w:t>
      </w:r>
      <w:proofErr w:type="spellEnd"/>
      <w:r>
        <w:t xml:space="preserve"> </w:t>
      </w:r>
      <w:proofErr w:type="spellStart"/>
      <w:r>
        <w:t>parchet</w:t>
      </w:r>
      <w:proofErr w:type="spellEnd"/>
      <w:r>
        <w:t xml:space="preserve"> (</w:t>
      </w:r>
      <w:r w:rsidR="000443B6">
        <w:t xml:space="preserve"> an image with floor</w:t>
      </w:r>
      <w:r w:rsidR="00F16E0F">
        <w:t xml:space="preserve"> tiles , an image with parquet, </w:t>
      </w:r>
      <w:r w:rsidR="00446D20">
        <w:t>an image with faience all 3 in 1 image )</w:t>
      </w:r>
    </w:p>
    <w:p w14:paraId="70F60854" w14:textId="64E4D601" w:rsidR="00D05104" w:rsidRDefault="000139AE" w:rsidP="00D05104">
      <w:pPr>
        <w:pStyle w:val="ListNumber"/>
      </w:pPr>
      <w:proofErr w:type="spellStart"/>
      <w:r>
        <w:t>Vopsea</w:t>
      </w:r>
      <w:proofErr w:type="spellEnd"/>
      <w:r>
        <w:t xml:space="preserve"> – </w:t>
      </w:r>
      <w:proofErr w:type="spellStart"/>
      <w:r>
        <w:t>Adezivi</w:t>
      </w:r>
      <w:proofErr w:type="spellEnd"/>
      <w:r>
        <w:t xml:space="preserve"> ( an image with paint like this :</w:t>
      </w:r>
      <w:r w:rsidRPr="000139AE">
        <w:t xml:space="preserve"> </w:t>
      </w:r>
      <w:hyperlink r:id="rId13" w:history="1">
        <w:r w:rsidR="00D05104" w:rsidRPr="00C904C3">
          <w:rPr>
            <w:rStyle w:val="Hyperlink"/>
          </w:rPr>
          <w:t>https://images.app.goo.gl/4qTn2fDYyXHMdzkS7</w:t>
        </w:r>
      </w:hyperlink>
      <w:r w:rsidR="00D05104">
        <w:t xml:space="preserve"> an image with a</w:t>
      </w:r>
      <w:r w:rsidR="00EA499A">
        <w:t>dhesive like this :</w:t>
      </w:r>
      <w:r w:rsidR="00EA499A" w:rsidRPr="00EA499A">
        <w:t xml:space="preserve"> </w:t>
      </w:r>
      <w:hyperlink r:id="rId14" w:history="1">
        <w:r w:rsidR="00EA499A" w:rsidRPr="00C904C3">
          <w:rPr>
            <w:rStyle w:val="Hyperlink"/>
          </w:rPr>
          <w:t>https://images.app.goo.gl/751aSdDPTEYAWYPC7</w:t>
        </w:r>
      </w:hyperlink>
      <w:r w:rsidR="00EA499A">
        <w:t xml:space="preserve"> both in 1 image</w:t>
      </w:r>
    </w:p>
    <w:p w14:paraId="39F2C52C" w14:textId="61B810D5" w:rsidR="00E71E66" w:rsidRDefault="00E71E66" w:rsidP="00D05104">
      <w:pPr>
        <w:pStyle w:val="ListNumber"/>
      </w:pPr>
      <w:proofErr w:type="spellStart"/>
      <w:r>
        <w:t>Fose</w:t>
      </w:r>
      <w:proofErr w:type="spellEnd"/>
      <w:r>
        <w:t xml:space="preserve"> – </w:t>
      </w:r>
      <w:proofErr w:type="spellStart"/>
      <w:r>
        <w:t>Rezervoare</w:t>
      </w:r>
      <w:proofErr w:type="spellEnd"/>
      <w:r>
        <w:t xml:space="preserve"> </w:t>
      </w:r>
      <w:r w:rsidR="001E700F">
        <w:t>( an image with septic like this :</w:t>
      </w:r>
      <w:r w:rsidR="001E700F" w:rsidRPr="001E700F">
        <w:t xml:space="preserve"> </w:t>
      </w:r>
      <w:hyperlink r:id="rId15" w:history="1">
        <w:r w:rsidR="001E700F" w:rsidRPr="00C904C3">
          <w:rPr>
            <w:rStyle w:val="Hyperlink"/>
          </w:rPr>
          <w:t>https://images.app.goo.gl/ZjDyboVYauZcN4xN6</w:t>
        </w:r>
      </w:hyperlink>
      <w:r w:rsidR="001E700F">
        <w:t>)</w:t>
      </w:r>
    </w:p>
    <w:p w14:paraId="5AA05CC9" w14:textId="06ED29B7" w:rsidR="001E700F" w:rsidRDefault="00BD2CAC" w:rsidP="00D05104">
      <w:pPr>
        <w:pStyle w:val="ListNumber"/>
      </w:pPr>
      <w:r>
        <w:t xml:space="preserve">Hale </w:t>
      </w:r>
      <w:proofErr w:type="spellStart"/>
      <w:r>
        <w:t>metalice</w:t>
      </w:r>
      <w:proofErr w:type="spellEnd"/>
      <w:r>
        <w:t xml:space="preserve"> – </w:t>
      </w:r>
      <w:proofErr w:type="spellStart"/>
      <w:r>
        <w:t>Containere</w:t>
      </w:r>
      <w:proofErr w:type="spellEnd"/>
      <w:r>
        <w:t xml:space="preserve"> -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metalice</w:t>
      </w:r>
      <w:proofErr w:type="spellEnd"/>
      <w:r>
        <w:t xml:space="preserve"> (</w:t>
      </w:r>
      <w:r w:rsidR="00D861E0">
        <w:t xml:space="preserve"> an image with</w:t>
      </w:r>
      <w:r w:rsidR="00FA3730">
        <w:t xml:space="preserve"> hall like this:</w:t>
      </w:r>
      <w:r w:rsidR="00FA3730" w:rsidRPr="00FA3730">
        <w:t xml:space="preserve"> https://images.app.goo.gl/nsJQHiMGNT13HJMN9</w:t>
      </w:r>
      <w:r w:rsidR="00FA3730">
        <w:t xml:space="preserve">, and a image with a container </w:t>
      </w:r>
      <w:r w:rsidR="009D3C4A">
        <w:t>like this</w:t>
      </w:r>
      <w:r w:rsidR="00FA3730">
        <w:t>:</w:t>
      </w:r>
      <w:r w:rsidR="009D3C4A">
        <w:t xml:space="preserve"> </w:t>
      </w:r>
      <w:hyperlink r:id="rId16" w:history="1">
        <w:r w:rsidR="009D3C4A" w:rsidRPr="00C904C3">
          <w:rPr>
            <w:rStyle w:val="Hyperlink"/>
          </w:rPr>
          <w:t>https://images.app.goo.gl/NcPbaNJWgnQxVeNH8</w:t>
        </w:r>
      </w:hyperlink>
      <w:r w:rsidR="009D3C4A">
        <w:t>)</w:t>
      </w:r>
    </w:p>
    <w:p w14:paraId="22C40F74" w14:textId="47AE8D65" w:rsidR="009D3C4A" w:rsidRDefault="00A66B26" w:rsidP="00D05104">
      <w:pPr>
        <w:pStyle w:val="ListNumber"/>
      </w:pPr>
      <w:r>
        <w:t xml:space="preserve">Alte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constructii</w:t>
      </w:r>
      <w:proofErr w:type="spellEnd"/>
      <w:r>
        <w:t xml:space="preserve"> ( the image from category :</w:t>
      </w:r>
      <w:r w:rsidRPr="00A66B26"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constructii</w:t>
      </w:r>
      <w:proofErr w:type="spellEnd"/>
      <w:r>
        <w:t xml:space="preserve"> – </w:t>
      </w:r>
      <w:proofErr w:type="spellStart"/>
      <w:r>
        <w:t>Amenajari</w:t>
      </w:r>
      <w:proofErr w:type="spellEnd"/>
      <w:r>
        <w:t xml:space="preserve"> </w:t>
      </w:r>
      <w:r>
        <w:t xml:space="preserve">: and a text with “Alte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constructii</w:t>
      </w:r>
      <w:proofErr w:type="spellEnd"/>
      <w:r>
        <w:t>”)</w:t>
      </w:r>
    </w:p>
    <w:p w14:paraId="0E733143" w14:textId="39C5423E" w:rsidR="00A66B26" w:rsidRDefault="00D629D5" w:rsidP="00D05104">
      <w:pPr>
        <w:pStyle w:val="ListNumber"/>
      </w:pPr>
      <w:proofErr w:type="spellStart"/>
      <w:r>
        <w:t>Mobila</w:t>
      </w:r>
      <w:proofErr w:type="spellEnd"/>
      <w:r>
        <w:t xml:space="preserve"> – </w:t>
      </w:r>
      <w:proofErr w:type="spellStart"/>
      <w:r>
        <w:t>Decoratiuni</w:t>
      </w:r>
      <w:proofErr w:type="spellEnd"/>
      <w:r w:rsidR="00504926">
        <w:t xml:space="preserve"> ( an image with furniture a bed will be ok and an </w:t>
      </w:r>
      <w:r w:rsidR="003F7322">
        <w:t>image with decorations like this :</w:t>
      </w:r>
      <w:r w:rsidR="003F7322" w:rsidRPr="003F7322">
        <w:t xml:space="preserve"> </w:t>
      </w:r>
      <w:hyperlink r:id="rId17" w:history="1">
        <w:r w:rsidR="003F7322" w:rsidRPr="00C904C3">
          <w:rPr>
            <w:rStyle w:val="Hyperlink"/>
          </w:rPr>
          <w:t>https://images.app.goo.gl/uhgavKgYMkboDBYF8</w:t>
        </w:r>
      </w:hyperlink>
      <w:r w:rsidR="003F7322">
        <w:t xml:space="preserve"> both in 1 image)</w:t>
      </w:r>
    </w:p>
    <w:p w14:paraId="0B3AC40B" w14:textId="6E070A64" w:rsidR="00D629D5" w:rsidRDefault="00D629D5" w:rsidP="00D05104">
      <w:pPr>
        <w:pStyle w:val="ListNumber"/>
      </w:pPr>
      <w:proofErr w:type="spellStart"/>
      <w:r>
        <w:t>Mobila</w:t>
      </w:r>
      <w:proofErr w:type="spellEnd"/>
      <w:r>
        <w:t xml:space="preserve"> </w:t>
      </w:r>
      <w:r w:rsidR="00E41D54">
        <w:t>(</w:t>
      </w:r>
      <w:r w:rsidR="00C3276D">
        <w:t xml:space="preserve"> An image with furniture a bed </w:t>
      </w:r>
      <w:r w:rsidR="00504926">
        <w:t>will be ok )</w:t>
      </w:r>
    </w:p>
    <w:p w14:paraId="3F6BD69B" w14:textId="48E7CB42" w:rsidR="00D629D5" w:rsidRDefault="00D629D5" w:rsidP="00D05104">
      <w:pPr>
        <w:pStyle w:val="ListNumber"/>
      </w:pPr>
      <w:proofErr w:type="spellStart"/>
      <w:r>
        <w:t>Decoratiuni</w:t>
      </w:r>
      <w:proofErr w:type="spellEnd"/>
      <w:r w:rsidR="00B27FF7">
        <w:t xml:space="preserve"> ( an image </w:t>
      </w:r>
      <w:r w:rsidR="00E41D54">
        <w:t>decorations example :</w:t>
      </w:r>
      <w:r w:rsidR="00E41D54" w:rsidRPr="00E41D54">
        <w:t xml:space="preserve"> </w:t>
      </w:r>
      <w:hyperlink r:id="rId18" w:history="1">
        <w:r w:rsidR="003F7322" w:rsidRPr="00C904C3">
          <w:rPr>
            <w:rStyle w:val="Hyperlink"/>
          </w:rPr>
          <w:t>https://images.app.goo.gl/uhgavKgYMkboDBYF8</w:t>
        </w:r>
      </w:hyperlink>
      <w:r w:rsidR="00E41D54">
        <w:t>)</w:t>
      </w:r>
    </w:p>
    <w:p w14:paraId="74D121B5" w14:textId="24E4028D" w:rsidR="003F7322" w:rsidRDefault="00D1080F" w:rsidP="00D05104">
      <w:pPr>
        <w:pStyle w:val="ListNumber"/>
      </w:pPr>
      <w:proofErr w:type="spellStart"/>
      <w:r>
        <w:t>Articole</w:t>
      </w:r>
      <w:proofErr w:type="spellEnd"/>
      <w:r>
        <w:t xml:space="preserve"> </w:t>
      </w:r>
      <w:proofErr w:type="spellStart"/>
      <w:r>
        <w:t>menaj</w:t>
      </w:r>
      <w:proofErr w:type="spellEnd"/>
      <w:r>
        <w:t xml:space="preserve"> ( household items like this :</w:t>
      </w:r>
      <w:r w:rsidRPr="00D1080F">
        <w:t xml:space="preserve"> </w:t>
      </w:r>
      <w:hyperlink r:id="rId19" w:history="1">
        <w:r w:rsidRPr="00C904C3">
          <w:rPr>
            <w:rStyle w:val="Hyperlink"/>
          </w:rPr>
          <w:t>https://images.app.goo.gl/cJN5WksNEeekNfHfA</w:t>
        </w:r>
      </w:hyperlink>
      <w:r>
        <w:t>)</w:t>
      </w:r>
    </w:p>
    <w:p w14:paraId="71FE19FB" w14:textId="467D7567" w:rsidR="00D1080F" w:rsidRDefault="00C50D16" w:rsidP="00D05104">
      <w:pPr>
        <w:pStyle w:val="ListNumber"/>
      </w:pPr>
      <w:proofErr w:type="spellStart"/>
      <w:r>
        <w:t>Unelte</w:t>
      </w:r>
      <w:proofErr w:type="spellEnd"/>
      <w:r>
        <w:t xml:space="preserve"> – </w:t>
      </w:r>
      <w:proofErr w:type="spellStart"/>
      <w:r>
        <w:t>Scule</w:t>
      </w:r>
      <w:proofErr w:type="spellEnd"/>
      <w:r>
        <w:t xml:space="preserve"> – </w:t>
      </w:r>
      <w:proofErr w:type="spellStart"/>
      <w:r>
        <w:t>Feronerie</w:t>
      </w:r>
      <w:proofErr w:type="spellEnd"/>
      <w:r w:rsidR="00F111DD">
        <w:t xml:space="preserve"> ( an image with :</w:t>
      </w:r>
      <w:r w:rsidR="00F111DD" w:rsidRPr="00F111DD">
        <w:t xml:space="preserve"> https://images.app.goo.gl/oCv26f2qeYq3MY3t7</w:t>
      </w:r>
      <w:r w:rsidR="00CD5F0C">
        <w:t>,</w:t>
      </w:r>
      <w:r w:rsidR="007754F2" w:rsidRPr="007754F2">
        <w:t xml:space="preserve"> https://images.app.goo.gl/ZKpWRtExTxNsfk8x9</w:t>
      </w:r>
      <w:r w:rsidR="00294CC0" w:rsidRPr="00294CC0">
        <w:t xml:space="preserve"> </w:t>
      </w:r>
      <w:hyperlink r:id="rId20" w:history="1">
        <w:r w:rsidR="00294CC0" w:rsidRPr="00C904C3">
          <w:rPr>
            <w:rStyle w:val="Hyperlink"/>
          </w:rPr>
          <w:t>https://images.app.goo.gl/4MW6HfNh88Z5VcY58</w:t>
        </w:r>
      </w:hyperlink>
      <w:r w:rsidR="00294CC0">
        <w:t xml:space="preserve">   all 3 in 1 image</w:t>
      </w:r>
    </w:p>
    <w:p w14:paraId="2E2F0C50" w14:textId="04BC7B10" w:rsidR="00C50D16" w:rsidRDefault="00C50D16" w:rsidP="00D05104">
      <w:pPr>
        <w:pStyle w:val="ListNumber"/>
      </w:pPr>
      <w:proofErr w:type="spellStart"/>
      <w:r>
        <w:t>Unelte</w:t>
      </w:r>
      <w:proofErr w:type="spellEnd"/>
      <w:r w:rsidR="00294CC0">
        <w:t xml:space="preserve"> ( an image :</w:t>
      </w:r>
      <w:r w:rsidR="00294CC0" w:rsidRPr="00294CC0">
        <w:t xml:space="preserve"> </w:t>
      </w:r>
      <w:r w:rsidR="00294CC0" w:rsidRPr="00F111DD">
        <w:t>https://images.app.goo.gl/oCv26f2qeYq3MY3t7</w:t>
      </w:r>
      <w:r w:rsidR="00294CC0">
        <w:t>,</w:t>
      </w:r>
      <w:r w:rsidR="00294CC0">
        <w:t>)</w:t>
      </w:r>
    </w:p>
    <w:p w14:paraId="30F58C2C" w14:textId="37DB3D9B" w:rsidR="00C50D16" w:rsidRDefault="00C50D16" w:rsidP="00D05104">
      <w:pPr>
        <w:pStyle w:val="ListNumber"/>
      </w:pPr>
      <w:proofErr w:type="spellStart"/>
      <w:r>
        <w:t>Scule</w:t>
      </w:r>
      <w:proofErr w:type="spellEnd"/>
      <w:r w:rsidR="00294CC0">
        <w:t xml:space="preserve"> ( an image :</w:t>
      </w:r>
      <w:r w:rsidR="00294CC0" w:rsidRPr="00294CC0">
        <w:t xml:space="preserve"> </w:t>
      </w:r>
      <w:r w:rsidR="00294CC0" w:rsidRPr="007754F2">
        <w:t>https://images.app.goo.gl/ZKpWRtExTxNsfk8x9</w:t>
      </w:r>
      <w:r w:rsidR="00294CC0">
        <w:t>)</w:t>
      </w:r>
    </w:p>
    <w:p w14:paraId="1276B1B8" w14:textId="7595BC1C" w:rsidR="00C50D16" w:rsidRDefault="00C50D16" w:rsidP="00D05104">
      <w:pPr>
        <w:pStyle w:val="ListNumber"/>
      </w:pPr>
      <w:proofErr w:type="spellStart"/>
      <w:r>
        <w:t>Feronerie</w:t>
      </w:r>
      <w:proofErr w:type="spellEnd"/>
      <w:r w:rsidR="00CB22BD">
        <w:t xml:space="preserve"> ( an image :</w:t>
      </w:r>
      <w:r w:rsidR="00CB22BD" w:rsidRPr="00CB22BD">
        <w:t xml:space="preserve"> </w:t>
      </w:r>
      <w:hyperlink r:id="rId21" w:history="1">
        <w:r w:rsidR="00294CC0" w:rsidRPr="00C904C3">
          <w:rPr>
            <w:rStyle w:val="Hyperlink"/>
          </w:rPr>
          <w:t>https://images.app.goo.gl/4MW6HfNh88Z5VcY58</w:t>
        </w:r>
      </w:hyperlink>
      <w:r w:rsidR="00CB22BD">
        <w:t>)</w:t>
      </w:r>
    </w:p>
    <w:p w14:paraId="5240831B" w14:textId="37885014" w:rsidR="00294CC0" w:rsidRDefault="00C628ED" w:rsidP="00D05104">
      <w:pPr>
        <w:pStyle w:val="ListNumber"/>
      </w:pPr>
      <w:proofErr w:type="spellStart"/>
      <w:r>
        <w:lastRenderedPageBreak/>
        <w:t>Termice</w:t>
      </w:r>
      <w:proofErr w:type="spellEnd"/>
      <w:r>
        <w:t xml:space="preserve"> – </w:t>
      </w:r>
      <w:proofErr w:type="spellStart"/>
      <w:r>
        <w:t>Electrice</w:t>
      </w:r>
      <w:proofErr w:type="spellEnd"/>
      <w:r>
        <w:t xml:space="preserve"> </w:t>
      </w:r>
      <w:r w:rsidR="007A7EF8">
        <w:t>–</w:t>
      </w:r>
      <w:r>
        <w:t xml:space="preserve"> </w:t>
      </w:r>
      <w:proofErr w:type="spellStart"/>
      <w:r>
        <w:t>Sanitare</w:t>
      </w:r>
      <w:proofErr w:type="spellEnd"/>
      <w:r w:rsidR="007A7EF8">
        <w:t xml:space="preserve"> (an image </w:t>
      </w:r>
      <w:r w:rsidR="007A7EF8" w:rsidRPr="007A7EF8">
        <w:t>https://images.app.goo.gl/ba3nxnLw2eJDej2B8</w:t>
      </w:r>
      <w:r w:rsidR="00304105">
        <w:t>,</w:t>
      </w:r>
      <w:r w:rsidR="00304105" w:rsidRPr="00304105">
        <w:t xml:space="preserve"> https://images.app.goo.gl/92rb1jgj3nwBCiFNA</w:t>
      </w:r>
      <w:r w:rsidR="00A67F10" w:rsidRPr="00A67F10">
        <w:t xml:space="preserve"> </w:t>
      </w:r>
      <w:hyperlink r:id="rId22" w:history="1">
        <w:r w:rsidR="00A67F10" w:rsidRPr="00C904C3">
          <w:rPr>
            <w:rStyle w:val="Hyperlink"/>
          </w:rPr>
          <w:t>https://images.app.goo.gl/uk6sQ6Xc8MJiS4wS9</w:t>
        </w:r>
      </w:hyperlink>
      <w:r w:rsidR="00A67F10">
        <w:t xml:space="preserve"> all 3 in 1 image</w:t>
      </w:r>
    </w:p>
    <w:p w14:paraId="73C65CAD" w14:textId="78EB3069" w:rsidR="00C628ED" w:rsidRDefault="00C628ED" w:rsidP="00D05104">
      <w:pPr>
        <w:pStyle w:val="ListNumber"/>
      </w:pPr>
      <w:proofErr w:type="spellStart"/>
      <w:r>
        <w:t>Termice</w:t>
      </w:r>
      <w:proofErr w:type="spellEnd"/>
      <w:r>
        <w:t xml:space="preserve"> </w:t>
      </w:r>
      <w:r w:rsidR="007A7EF8">
        <w:t xml:space="preserve">( an image </w:t>
      </w:r>
      <w:r w:rsidR="007A7EF8" w:rsidRPr="007A7EF8">
        <w:t>https://images.app.goo.gl/ba3nxnLw2eJDej2B8</w:t>
      </w:r>
      <w:r w:rsidR="007A7EF8">
        <w:t>)</w:t>
      </w:r>
    </w:p>
    <w:p w14:paraId="77AA71BE" w14:textId="47636D1B" w:rsidR="00C628ED" w:rsidRDefault="00C628ED" w:rsidP="00440ED1">
      <w:pPr>
        <w:pStyle w:val="ListNumber"/>
      </w:pPr>
      <w:proofErr w:type="spellStart"/>
      <w:r>
        <w:t>Electrice</w:t>
      </w:r>
      <w:proofErr w:type="spellEnd"/>
      <w:r w:rsidR="00304105">
        <w:t xml:space="preserve"> ( an image :</w:t>
      </w:r>
      <w:r w:rsidR="00304105" w:rsidRPr="00304105">
        <w:t xml:space="preserve"> https://images.app.goo.gl/92rb1jgj3nwBCiFNA</w:t>
      </w:r>
      <w:r w:rsidR="00304105">
        <w:t>)</w:t>
      </w:r>
    </w:p>
    <w:p w14:paraId="64A5389A" w14:textId="14B4BA72" w:rsidR="00C628ED" w:rsidRDefault="00C628ED" w:rsidP="00C628ED">
      <w:pPr>
        <w:pStyle w:val="ListNumber"/>
      </w:pPr>
      <w:proofErr w:type="spellStart"/>
      <w:r>
        <w:t>Sanitare</w:t>
      </w:r>
      <w:proofErr w:type="spellEnd"/>
      <w:r w:rsidR="00A67F10">
        <w:t xml:space="preserve"> ( an image :</w:t>
      </w:r>
      <w:r w:rsidR="00A67F10" w:rsidRPr="00A67F10">
        <w:t xml:space="preserve"> </w:t>
      </w:r>
      <w:hyperlink r:id="rId23" w:history="1">
        <w:r w:rsidR="000A54CE" w:rsidRPr="00C904C3">
          <w:rPr>
            <w:rStyle w:val="Hyperlink"/>
          </w:rPr>
          <w:t>https://images.app.goo.gl/uk6sQ6Xc8MJiS4wS9</w:t>
        </w:r>
      </w:hyperlink>
      <w:r w:rsidR="00A67F10">
        <w:t>)</w:t>
      </w:r>
    </w:p>
    <w:p w14:paraId="19A8902B" w14:textId="6CA5F62E" w:rsidR="000A54CE" w:rsidRDefault="000A54CE" w:rsidP="00C628ED">
      <w:pPr>
        <w:pStyle w:val="ListNumber"/>
      </w:pPr>
      <w:proofErr w:type="spellStart"/>
      <w:r>
        <w:t>Altele</w:t>
      </w:r>
      <w:proofErr w:type="spellEnd"/>
      <w:r>
        <w:t xml:space="preserve"> Casa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Gradina</w:t>
      </w:r>
      <w:proofErr w:type="spellEnd"/>
      <w:r>
        <w:t xml:space="preserve"> ( image from category “Casa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Gradina</w:t>
      </w:r>
      <w:proofErr w:type="spellEnd"/>
      <w:r>
        <w:t>”</w:t>
      </w:r>
      <w:r w:rsidR="000B0985">
        <w:t xml:space="preserve"> and a text with “</w:t>
      </w:r>
      <w:proofErr w:type="spellStart"/>
      <w:r w:rsidR="000B0985">
        <w:t>Altele</w:t>
      </w:r>
      <w:proofErr w:type="spellEnd"/>
      <w:r w:rsidR="000B0985">
        <w:t xml:space="preserve"> Casa </w:t>
      </w:r>
      <w:proofErr w:type="spellStart"/>
      <w:r w:rsidR="000B0985">
        <w:t>si</w:t>
      </w:r>
      <w:proofErr w:type="spellEnd"/>
      <w:r w:rsidR="000B0985">
        <w:t xml:space="preserve"> </w:t>
      </w:r>
      <w:proofErr w:type="spellStart"/>
      <w:r w:rsidR="000B0985">
        <w:t>Gradina</w:t>
      </w:r>
      <w:proofErr w:type="spellEnd"/>
      <w:r w:rsidR="000B0985">
        <w:t>”</w:t>
      </w:r>
    </w:p>
    <w:p w14:paraId="35E223D2" w14:textId="7A72BA19" w:rsidR="000B0985" w:rsidRDefault="000B0985" w:rsidP="00C628ED">
      <w:pPr>
        <w:pStyle w:val="ListNumber"/>
      </w:pPr>
      <w:r>
        <w:t xml:space="preserve">Mama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Copilul</w:t>
      </w:r>
      <w:proofErr w:type="spellEnd"/>
      <w:r>
        <w:t xml:space="preserve"> ( </w:t>
      </w:r>
      <w:r w:rsidR="00207117">
        <w:t xml:space="preserve">an image with mom and </w:t>
      </w:r>
      <w:r w:rsidR="002742A3">
        <w:t>child)</w:t>
      </w:r>
    </w:p>
    <w:p w14:paraId="356CC2E4" w14:textId="72E7F454" w:rsidR="002742A3" w:rsidRDefault="002742A3" w:rsidP="002742A3">
      <w:pPr>
        <w:pStyle w:val="ListNumber"/>
        <w:divId w:val="1644383538"/>
      </w:pPr>
      <w:hyperlink r:id="rId24" w:history="1"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Plimbare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FB59FD">
        <w:t xml:space="preserve"> </w:t>
      </w:r>
      <w:r w:rsidR="00EC41D7">
        <w:t>( an image with mom and a wheelchair</w:t>
      </w:r>
      <w:r w:rsidR="00065A73">
        <w:t xml:space="preserve"> :</w:t>
      </w:r>
      <w:r w:rsidR="00065A73" w:rsidRPr="00065A73">
        <w:t xml:space="preserve"> https://images.app.goo.gl/ChyNtZyKSXLUZ2hr7</w:t>
      </w:r>
      <w:r w:rsidR="00EC41D7">
        <w:t>)</w:t>
      </w:r>
    </w:p>
    <w:p w14:paraId="287D6E1C" w14:textId="7BB74C8E" w:rsidR="002742A3" w:rsidRDefault="002742A3" w:rsidP="002742A3">
      <w:pPr>
        <w:pStyle w:val="ListNumber"/>
        <w:divId w:val="1644383538"/>
      </w:pPr>
      <w:hyperlink r:id="rId25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Camera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copilului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065A73">
        <w:t xml:space="preserve"> (</w:t>
      </w:r>
      <w:r w:rsidR="00CD6405">
        <w:t>an image with the child room like this:</w:t>
      </w:r>
      <w:r w:rsidR="00CD6405" w:rsidRPr="00CD6405">
        <w:t xml:space="preserve"> https://images.app.goo.gl/ATxUwQk5EQ9Yj4Pv9</w:t>
      </w:r>
      <w:r w:rsidR="00CD6405">
        <w:t>)</w:t>
      </w:r>
    </w:p>
    <w:p w14:paraId="6EF5F45F" w14:textId="4792CEE7" w:rsidR="002742A3" w:rsidRDefault="002742A3" w:rsidP="002742A3">
      <w:pPr>
        <w:pStyle w:val="ListNumber"/>
        <w:divId w:val="1644383538"/>
      </w:pPr>
      <w:hyperlink r:id="rId26" w:history="1"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Alimentatie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Ingrijire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E707AE">
        <w:t xml:space="preserve"> ( an </w:t>
      </w:r>
      <w:proofErr w:type="spellStart"/>
      <w:r w:rsidR="00E707AE">
        <w:t>iamge</w:t>
      </w:r>
      <w:proofErr w:type="spellEnd"/>
      <w:r w:rsidR="00E707AE">
        <w:t xml:space="preserve"> with food for child like this:</w:t>
      </w:r>
      <w:r w:rsidR="00E707AE" w:rsidRPr="00E707AE">
        <w:t xml:space="preserve"> </w:t>
      </w:r>
      <w:hyperlink r:id="rId27" w:history="1">
        <w:r w:rsidR="004525D6" w:rsidRPr="00C904C3">
          <w:rPr>
            <w:rStyle w:val="Hyperlink"/>
          </w:rPr>
          <w:t>https://images.app.goo.gl/vAqWLmAuoBMYY6T66</w:t>
        </w:r>
      </w:hyperlink>
      <w:r w:rsidR="004525D6">
        <w:t xml:space="preserve"> and a </w:t>
      </w:r>
      <w:r w:rsidR="000C5B3C">
        <w:t>product for child care like this:</w:t>
      </w:r>
      <w:r w:rsidR="000C5B3C" w:rsidRPr="000C5B3C">
        <w:t xml:space="preserve"> </w:t>
      </w:r>
      <w:hyperlink r:id="rId28" w:history="1">
        <w:r w:rsidR="000C5B3C" w:rsidRPr="00C904C3">
          <w:rPr>
            <w:rStyle w:val="Hyperlink"/>
          </w:rPr>
          <w:t>https://images.app.goo.gl/m6Eprd67GRq52wrS8</w:t>
        </w:r>
      </w:hyperlink>
      <w:r w:rsidR="000C5B3C">
        <w:t xml:space="preserve"> both in 1 image)</w:t>
      </w:r>
    </w:p>
    <w:p w14:paraId="6CACD64C" w14:textId="0B6969A3" w:rsidR="002742A3" w:rsidRDefault="002742A3" w:rsidP="002742A3">
      <w:pPr>
        <w:pStyle w:val="ListNumber"/>
        <w:divId w:val="1644383538"/>
      </w:pPr>
      <w:hyperlink r:id="rId29" w:history="1"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Articole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scolare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Papetarie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6965E7">
        <w:t xml:space="preserve"> (an image with school supplies like this :</w:t>
      </w:r>
      <w:r w:rsidR="006965E7" w:rsidRPr="006965E7">
        <w:t xml:space="preserve"> https://images.app.goo.gl/Xtq4yMv5kpn8ndEi9</w:t>
      </w:r>
      <w:r w:rsidR="006965E7">
        <w:t>)</w:t>
      </w:r>
    </w:p>
    <w:p w14:paraId="3DA61021" w14:textId="611BF9D6" w:rsidR="002742A3" w:rsidRDefault="002742A3" w:rsidP="002742A3">
      <w:pPr>
        <w:pStyle w:val="ListNumber"/>
        <w:divId w:val="1644383538"/>
      </w:pPr>
      <w:hyperlink r:id="rId30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Alte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produse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pentru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copii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2D041F">
        <w:t xml:space="preserve"> </w:t>
      </w:r>
      <w:r w:rsidR="00A12025">
        <w:t xml:space="preserve">( an image with a text “Alte </w:t>
      </w:r>
      <w:proofErr w:type="spellStart"/>
      <w:r w:rsidR="00A12025">
        <w:t>produse</w:t>
      </w:r>
      <w:proofErr w:type="spellEnd"/>
      <w:r w:rsidR="00A12025">
        <w:t xml:space="preserve"> </w:t>
      </w:r>
      <w:proofErr w:type="spellStart"/>
      <w:r w:rsidR="00A12025">
        <w:t>pentru</w:t>
      </w:r>
      <w:proofErr w:type="spellEnd"/>
      <w:r w:rsidR="00A12025">
        <w:t xml:space="preserve"> </w:t>
      </w:r>
      <w:proofErr w:type="spellStart"/>
      <w:r w:rsidR="00A12025">
        <w:t>copii</w:t>
      </w:r>
      <w:proofErr w:type="spellEnd"/>
      <w:r w:rsidR="00A12025">
        <w:t>”)</w:t>
      </w:r>
    </w:p>
    <w:p w14:paraId="2FE53B8E" w14:textId="3CAEB504" w:rsidR="007A7D53" w:rsidRDefault="007A7D53" w:rsidP="007A7D53">
      <w:pPr>
        <w:pStyle w:val="ListNumber"/>
        <w:divId w:val="1398553181"/>
      </w:pPr>
      <w:hyperlink r:id="rId31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Carucioare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Landouri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Scoici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 an image with </w:t>
      </w:r>
      <w:r w:rsidR="00243A04">
        <w:t>trolley like this:</w:t>
      </w:r>
      <w:r w:rsidR="00243A04" w:rsidRPr="00243A04">
        <w:t xml:space="preserve"> </w:t>
      </w:r>
      <w:hyperlink r:id="rId32" w:history="1">
        <w:r w:rsidR="00BF4F84" w:rsidRPr="00C904C3">
          <w:rPr>
            <w:rStyle w:val="Hyperlink"/>
          </w:rPr>
          <w:t>https://images.app.goo.gl/V5xsYFHgroK65RSb8</w:t>
        </w:r>
      </w:hyperlink>
      <w:r w:rsidR="00BF4F84">
        <w:t xml:space="preserve">                                                    an image with dolls like this    : </w:t>
      </w:r>
      <w:hyperlink r:id="rId33" w:history="1">
        <w:r w:rsidR="00F879AA" w:rsidRPr="00C904C3">
          <w:rPr>
            <w:rStyle w:val="Hyperlink"/>
          </w:rPr>
          <w:t>https://images.app.goo.gl/gDFCp736BFsGfsoG6</w:t>
        </w:r>
      </w:hyperlink>
      <w:r w:rsidR="00F879AA">
        <w:t xml:space="preserve">                                                    an image with shells like this          :</w:t>
      </w:r>
      <w:r w:rsidR="00F879AA" w:rsidRPr="00F879AA">
        <w:t xml:space="preserve"> </w:t>
      </w:r>
      <w:hyperlink r:id="rId34" w:history="1">
        <w:r w:rsidR="00F879AA" w:rsidRPr="00C904C3">
          <w:rPr>
            <w:rStyle w:val="Hyperlink"/>
          </w:rPr>
          <w:t>https://images.app.goo.gl/Jm4uXzZftyB71VT87</w:t>
        </w:r>
      </w:hyperlink>
    </w:p>
    <w:p w14:paraId="364F5601" w14:textId="51F7775F" w:rsidR="00BF6D9F" w:rsidRDefault="00BF6D9F" w:rsidP="00BF6D9F">
      <w:pPr>
        <w:pStyle w:val="ListNumber"/>
        <w:divId w:val="1297292163"/>
      </w:pPr>
      <w:hyperlink r:id="rId35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Patuturi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</w:t>
      </w:r>
      <w:r w:rsidR="007F720F">
        <w:t>an image with cob like this:</w:t>
      </w:r>
      <w:r w:rsidR="007F720F" w:rsidRPr="007F720F">
        <w:t xml:space="preserve"> https://images.app.goo.gl/xAmzgFrW7QqTyYWE8</w:t>
      </w:r>
      <w:r w:rsidR="007F720F">
        <w:t>)</w:t>
      </w:r>
    </w:p>
    <w:p w14:paraId="1CA322EE" w14:textId="350DAE4B" w:rsidR="00BF6D9F" w:rsidRDefault="00BF6D9F" w:rsidP="00BF6D9F">
      <w:pPr>
        <w:pStyle w:val="ListNumber"/>
        <w:divId w:val="1297292163"/>
      </w:pPr>
      <w:hyperlink r:id="rId36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Mobila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copil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8663C9">
        <w:t xml:space="preserve"> ( an image with furniture for child :</w:t>
      </w:r>
      <w:r w:rsidR="008663C9" w:rsidRPr="008663C9">
        <w:t xml:space="preserve"> https://images.app.goo.gl/PcD4kV9npuZdPHk86</w:t>
      </w:r>
      <w:r w:rsidR="008663C9">
        <w:t>)</w:t>
      </w:r>
    </w:p>
    <w:p w14:paraId="397FD1A3" w14:textId="136E4174" w:rsidR="00BF6D9F" w:rsidRDefault="00BF6D9F" w:rsidP="00BF6D9F">
      <w:pPr>
        <w:pStyle w:val="ListNumber"/>
        <w:divId w:val="1297292163"/>
      </w:pPr>
      <w:hyperlink r:id="rId37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Accesorii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camera (0)</w:t>
        </w:r>
      </w:hyperlink>
      <w:r w:rsidR="00D5299D">
        <w:t xml:space="preserve"> (</w:t>
      </w:r>
      <w:r w:rsidR="00DD6FD7">
        <w:t xml:space="preserve"> accessories </w:t>
      </w:r>
      <w:r w:rsidR="00FD57D1">
        <w:t>room like this :</w:t>
      </w:r>
      <w:r w:rsidR="00FD57D1" w:rsidRPr="00FD57D1">
        <w:t xml:space="preserve"> https://images.app.goo.gl/2whKi2QVSy9qTdkm9</w:t>
      </w:r>
      <w:r w:rsidR="00FD57D1">
        <w:t>)</w:t>
      </w:r>
    </w:p>
    <w:p w14:paraId="779A377F" w14:textId="2D617BD5" w:rsidR="00BF6D9F" w:rsidRDefault="00BF6D9F" w:rsidP="00BF6D9F">
      <w:pPr>
        <w:pStyle w:val="ListNumber"/>
        <w:divId w:val="1297292163"/>
      </w:pPr>
      <w:hyperlink r:id="rId38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Altele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Camera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copilului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FD57D1">
        <w:t xml:space="preserve"> ( image from category “Camera </w:t>
      </w:r>
      <w:proofErr w:type="spellStart"/>
      <w:r w:rsidR="00FD57D1">
        <w:t>copilului</w:t>
      </w:r>
      <w:proofErr w:type="spellEnd"/>
      <w:r w:rsidR="00FD57D1">
        <w:t>” and a text with “</w:t>
      </w:r>
      <w:proofErr w:type="spellStart"/>
      <w:r w:rsidR="00FD57D1">
        <w:t>Altele</w:t>
      </w:r>
      <w:proofErr w:type="spellEnd"/>
      <w:r w:rsidR="00FD57D1">
        <w:t xml:space="preserve"> camera </w:t>
      </w:r>
      <w:proofErr w:type="spellStart"/>
      <w:r w:rsidR="00FD57D1">
        <w:t>copilului</w:t>
      </w:r>
      <w:proofErr w:type="spellEnd"/>
      <w:r w:rsidR="00FD57D1">
        <w:t>”</w:t>
      </w:r>
    </w:p>
    <w:p w14:paraId="76260709" w14:textId="6A1F5629" w:rsidR="001066E2" w:rsidRDefault="001066E2" w:rsidP="001066E2">
      <w:pPr>
        <w:pStyle w:val="ListNumber"/>
        <w:divId w:val="459880079"/>
      </w:pPr>
      <w:hyperlink r:id="rId39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Alimentatie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copil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</w:t>
      </w:r>
      <w:r>
        <w:t xml:space="preserve">( an </w:t>
      </w:r>
      <w:proofErr w:type="spellStart"/>
      <w:r>
        <w:t>iamge</w:t>
      </w:r>
      <w:proofErr w:type="spellEnd"/>
      <w:r>
        <w:t xml:space="preserve"> with food for child like this:</w:t>
      </w:r>
      <w:r w:rsidRPr="00E707AE">
        <w:t xml:space="preserve"> </w:t>
      </w:r>
      <w:hyperlink r:id="rId40" w:history="1">
        <w:r w:rsidRPr="00C904C3">
          <w:rPr>
            <w:rStyle w:val="Hyperlink"/>
          </w:rPr>
          <w:t>https://images.app.goo.gl/vAqWLmAuoBMYY6T66</w:t>
        </w:r>
      </w:hyperlink>
      <w:r>
        <w:t>)</w:t>
      </w:r>
    </w:p>
    <w:p w14:paraId="2BE8CCCC" w14:textId="7BB501D7" w:rsidR="001066E2" w:rsidRDefault="001066E2" w:rsidP="001066E2">
      <w:pPr>
        <w:pStyle w:val="ListNumber"/>
        <w:divId w:val="459880079"/>
      </w:pPr>
      <w:hyperlink r:id="rId41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Igiena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copil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</w:t>
      </w:r>
      <w:r>
        <w:t>and a product for child care like this:</w:t>
      </w:r>
      <w:r w:rsidRPr="000C5B3C">
        <w:t xml:space="preserve"> </w:t>
      </w:r>
      <w:hyperlink r:id="rId42" w:history="1">
        <w:r w:rsidRPr="00C904C3">
          <w:rPr>
            <w:rStyle w:val="Hyperlink"/>
          </w:rPr>
          <w:t>https://images.app.goo.gl/m6Eprd67GRq52wrS8</w:t>
        </w:r>
      </w:hyperlink>
      <w:r>
        <w:t>)</w:t>
      </w:r>
    </w:p>
    <w:p w14:paraId="1D057093" w14:textId="2D0D6725" w:rsidR="001066E2" w:rsidRDefault="001066E2" w:rsidP="001066E2">
      <w:pPr>
        <w:pStyle w:val="ListNumber"/>
        <w:divId w:val="459880079"/>
      </w:pPr>
      <w:hyperlink r:id="rId43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Protectie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copil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</w:t>
      </w:r>
      <w:r w:rsidR="00AE36F1">
        <w:t>( an image with protection for child like this:</w:t>
      </w:r>
      <w:r w:rsidR="00AE36F1" w:rsidRPr="00AE36F1">
        <w:t xml:space="preserve"> https://images.app.goo.gl/v8ANpd3px4DwK9DaA</w:t>
      </w:r>
      <w:r w:rsidR="00AE36F1">
        <w:t>)</w:t>
      </w:r>
    </w:p>
    <w:p w14:paraId="75AB44BD" w14:textId="77777777" w:rsidR="00F879AA" w:rsidRDefault="00F879AA" w:rsidP="007A7D53">
      <w:pPr>
        <w:pStyle w:val="ListNumber"/>
        <w:divId w:val="1398553181"/>
      </w:pPr>
    </w:p>
    <w:p w14:paraId="082A86FD" w14:textId="3F8F1741" w:rsidR="007A7D53" w:rsidRDefault="007A7D53" w:rsidP="007A7D53">
      <w:pPr>
        <w:pStyle w:val="ListNumber"/>
        <w:divId w:val="1398553181"/>
      </w:pPr>
      <w:hyperlink r:id="rId44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Marsupii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Hamuri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Premergatoare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871D62">
        <w:t xml:space="preserve"> ( an image with purse bea</w:t>
      </w:r>
      <w:r w:rsidR="009A7794">
        <w:t>rer like this :</w:t>
      </w:r>
      <w:r w:rsidR="009A7794" w:rsidRPr="009A7794">
        <w:t xml:space="preserve"> </w:t>
      </w:r>
      <w:hyperlink r:id="rId45" w:history="1">
        <w:r w:rsidR="009A7794" w:rsidRPr="00C904C3">
          <w:rPr>
            <w:rStyle w:val="Hyperlink"/>
          </w:rPr>
          <w:t>https://images.app.goo.gl/y31exPsL1pmn6yTS7</w:t>
        </w:r>
      </w:hyperlink>
      <w:r w:rsidR="009A7794">
        <w:t xml:space="preserve">                                                                  an image with </w:t>
      </w:r>
      <w:r w:rsidR="00506978">
        <w:t>harness for child</w:t>
      </w:r>
      <w:r w:rsidR="009A7794">
        <w:t>:</w:t>
      </w:r>
      <w:r w:rsidR="00506978">
        <w:t xml:space="preserve"> </w:t>
      </w:r>
      <w:hyperlink r:id="rId46" w:history="1">
        <w:r w:rsidR="00324045" w:rsidRPr="00C904C3">
          <w:rPr>
            <w:rStyle w:val="Hyperlink"/>
          </w:rPr>
          <w:t>https://images.app.goo.gl/JZTbLsFkqnK6KkvX9</w:t>
        </w:r>
      </w:hyperlink>
      <w:r w:rsidR="00324045">
        <w:t xml:space="preserve">                                                                        an image with prior for child like this :</w:t>
      </w:r>
      <w:r w:rsidR="00324045" w:rsidRPr="00324045">
        <w:t xml:space="preserve"> </w:t>
      </w:r>
      <w:hyperlink r:id="rId47" w:history="1">
        <w:r w:rsidR="00324045" w:rsidRPr="00C904C3">
          <w:rPr>
            <w:rStyle w:val="Hyperlink"/>
          </w:rPr>
          <w:t>https://images.app.goo.gl/Ex3MVSV22PYpxYFDA</w:t>
        </w:r>
      </w:hyperlink>
      <w:r w:rsidR="00324045">
        <w:t xml:space="preserve"> all 3 in 1 image)</w:t>
      </w:r>
    </w:p>
    <w:p w14:paraId="62894790" w14:textId="10CACF7E" w:rsidR="007A7D53" w:rsidRDefault="007A7D53" w:rsidP="007A7D53">
      <w:pPr>
        <w:pStyle w:val="ListNumber"/>
        <w:divId w:val="1398553181"/>
      </w:pPr>
      <w:hyperlink r:id="rId48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Scaunte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auto (0)</w:t>
        </w:r>
      </w:hyperlink>
      <w:r w:rsidR="00275AA1">
        <w:t xml:space="preserve"> (an image with  a car seat for </w:t>
      </w:r>
      <w:r w:rsidR="00B80C11">
        <w:t>child :</w:t>
      </w:r>
      <w:r w:rsidR="00B80C11" w:rsidRPr="00B80C11">
        <w:t xml:space="preserve"> https://images.app.goo.gl/VpAiTn7MvFQZmCnE8</w:t>
      </w:r>
      <w:r w:rsidR="00B80C11">
        <w:t>)</w:t>
      </w:r>
      <w:r w:rsidR="00275AA1">
        <w:t xml:space="preserve"> </w:t>
      </w:r>
    </w:p>
    <w:p w14:paraId="478B4D3B" w14:textId="4DE7984A" w:rsidR="007A7D53" w:rsidRDefault="007A7D53" w:rsidP="007A7D53">
      <w:pPr>
        <w:pStyle w:val="ListNumber"/>
        <w:divId w:val="1398553181"/>
      </w:pPr>
      <w:hyperlink r:id="rId49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Altele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Plimbari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B80C11">
        <w:t xml:space="preserve"> ( image from category “</w:t>
      </w:r>
      <w:proofErr w:type="spellStart"/>
      <w:r w:rsidR="00B80C11">
        <w:t>Plimbare</w:t>
      </w:r>
      <w:proofErr w:type="spellEnd"/>
      <w:r w:rsidR="00B80C11">
        <w:t>” and a text with “</w:t>
      </w:r>
      <w:proofErr w:type="spellStart"/>
      <w:r w:rsidR="00B80C11">
        <w:t>Altele</w:t>
      </w:r>
      <w:proofErr w:type="spellEnd"/>
      <w:r w:rsidR="00B80C11">
        <w:t xml:space="preserve"> </w:t>
      </w:r>
      <w:proofErr w:type="spellStart"/>
      <w:r w:rsidR="00B80C11">
        <w:t>Plimbari</w:t>
      </w:r>
      <w:proofErr w:type="spellEnd"/>
      <w:r w:rsidR="00B80C11">
        <w:t>”</w:t>
      </w:r>
    </w:p>
    <w:p w14:paraId="743C75D8" w14:textId="1D921454" w:rsidR="002742A3" w:rsidRDefault="00D4662B" w:rsidP="00C628ED">
      <w:pPr>
        <w:pStyle w:val="ListNumber"/>
      </w:pPr>
      <w:proofErr w:type="spellStart"/>
      <w:r>
        <w:t>Animale</w:t>
      </w:r>
      <w:proofErr w:type="spellEnd"/>
      <w:r>
        <w:t xml:space="preserve"> – </w:t>
      </w:r>
      <w:proofErr w:type="spellStart"/>
      <w:r>
        <w:t>Pasari</w:t>
      </w:r>
      <w:proofErr w:type="spellEnd"/>
      <w:r>
        <w:t xml:space="preserve"> </w:t>
      </w:r>
      <w:r w:rsidR="00F20B77">
        <w:t>–</w:t>
      </w:r>
      <w:r>
        <w:t xml:space="preserve"> Marine</w:t>
      </w:r>
      <w:r w:rsidR="00F20B77">
        <w:t xml:space="preserve"> ( an image with an animal</w:t>
      </w:r>
      <w:r w:rsidR="004A485E">
        <w:t xml:space="preserve"> like dog</w:t>
      </w:r>
      <w:r w:rsidR="00F20B77">
        <w:t>, a</w:t>
      </w:r>
      <w:r w:rsidR="008C1DA3">
        <w:t xml:space="preserve"> white</w:t>
      </w:r>
      <w:r w:rsidR="00F20B77">
        <w:t xml:space="preserve"> </w:t>
      </w:r>
      <w:r w:rsidR="008C1DA3">
        <w:t>pigeon</w:t>
      </w:r>
      <w:r w:rsidR="00F20B77">
        <w:t>, and a</w:t>
      </w:r>
      <w:r w:rsidR="000C4A40">
        <w:t xml:space="preserve"> fish</w:t>
      </w:r>
      <w:r w:rsidR="00B80FBD">
        <w:t>)</w:t>
      </w:r>
    </w:p>
    <w:p w14:paraId="5CCA1DA4" w14:textId="0AC56739" w:rsidR="002B2D77" w:rsidRDefault="002B2D77" w:rsidP="002B2D77">
      <w:pPr>
        <w:pStyle w:val="ListNumber"/>
        <w:divId w:val="2060125777"/>
      </w:pPr>
      <w:hyperlink r:id="rId50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Animale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 an image with an wild animal)</w:t>
      </w:r>
    </w:p>
    <w:p w14:paraId="50DFF6B7" w14:textId="68B3416C" w:rsidR="002B2D77" w:rsidRDefault="002B2D77" w:rsidP="002B2D77">
      <w:pPr>
        <w:pStyle w:val="ListNumber"/>
        <w:divId w:val="2060125777"/>
      </w:pPr>
      <w:hyperlink r:id="rId51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De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companie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( an image with a animal </w:t>
      </w:r>
      <w:r w:rsidR="004A485E">
        <w:t>like dog)</w:t>
      </w:r>
    </w:p>
    <w:p w14:paraId="3B08B807" w14:textId="08F55F49" w:rsidR="002B2D77" w:rsidRDefault="002B2D77" w:rsidP="002B2D77">
      <w:pPr>
        <w:pStyle w:val="ListNumber"/>
        <w:divId w:val="2060125777"/>
      </w:pPr>
      <w:hyperlink r:id="rId52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Pasari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4A485E">
        <w:t xml:space="preserve"> ( an image with a white pigeon)</w:t>
      </w:r>
    </w:p>
    <w:p w14:paraId="5888AD72" w14:textId="5906BC03" w:rsidR="002B2D77" w:rsidRDefault="002B2D77" w:rsidP="002B2D77">
      <w:pPr>
        <w:pStyle w:val="ListNumber"/>
        <w:divId w:val="2060125777"/>
      </w:pPr>
      <w:hyperlink r:id="rId53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Marine (0)</w:t>
        </w:r>
      </w:hyperlink>
      <w:r w:rsidR="004A485E">
        <w:t xml:space="preserve"> ( an image with a fish)</w:t>
      </w:r>
    </w:p>
    <w:p w14:paraId="660C8C4E" w14:textId="60BCFFD9" w:rsidR="00E47C54" w:rsidRDefault="00E47C54" w:rsidP="00E47C54">
      <w:pPr>
        <w:pStyle w:val="ListNumber"/>
        <w:divId w:val="1292632645"/>
        <w:rPr>
          <w:sz w:val="24"/>
          <w:szCs w:val="24"/>
        </w:rPr>
      </w:pPr>
      <w:hyperlink r:id="rId54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>Accesorii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>Hrana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 xml:space="preserve"> (0)</w:t>
        </w:r>
      </w:hyperlink>
      <w:r>
        <w:t xml:space="preserve"> ( an image with </w:t>
      </w:r>
      <w:r w:rsidR="00F7574E">
        <w:t xml:space="preserve">food for </w:t>
      </w:r>
      <w:r w:rsidR="005D34EA">
        <w:t>animals like this and a image with:</w:t>
      </w:r>
      <w:r w:rsidR="00DB766A">
        <w:t xml:space="preserve"> a accessories for animals</w:t>
      </w:r>
      <w:r w:rsidR="00FA6F1A">
        <w:t xml:space="preserve"> both in 1 photo</w:t>
      </w:r>
      <w:r w:rsidR="00DB766A">
        <w:t>)</w:t>
      </w:r>
    </w:p>
    <w:p w14:paraId="49AAEBD3" w14:textId="10AD097C" w:rsidR="00D26129" w:rsidRPr="00CD366B" w:rsidRDefault="00D26129" w:rsidP="00CD366B">
      <w:pPr>
        <w:pStyle w:val="ListNumber"/>
        <w:rPr>
          <w:sz w:val="24"/>
          <w:szCs w:val="24"/>
        </w:rPr>
      </w:pPr>
      <w:hyperlink r:id="rId55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A&amp;H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Animale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>
        <w:t xml:space="preserve"> </w:t>
      </w:r>
      <w:r w:rsidR="00FA6F1A">
        <w:t xml:space="preserve"> </w:t>
      </w:r>
      <w:r w:rsidR="008241C5">
        <w:t xml:space="preserve">( </w:t>
      </w:r>
      <w:r w:rsidR="00137083">
        <w:t xml:space="preserve">an image with an wild animal </w:t>
      </w:r>
      <w:r w:rsidR="008241C5">
        <w:t xml:space="preserve">an image with </w:t>
      </w:r>
      <w:r w:rsidR="00137083">
        <w:t>an accessories</w:t>
      </w:r>
      <w:r w:rsidR="008241C5">
        <w:t xml:space="preserve"> for </w:t>
      </w:r>
      <w:r w:rsidR="00137083">
        <w:t>wild animal , and food for wild animal all 3 in 1 image)</w:t>
      </w:r>
    </w:p>
    <w:p w14:paraId="3D25D4A5" w14:textId="47F18556" w:rsidR="00D26129" w:rsidRDefault="00D26129" w:rsidP="00D26129">
      <w:pPr>
        <w:pStyle w:val="ListNumber"/>
        <w:divId w:val="1768770068"/>
      </w:pPr>
      <w:hyperlink r:id="rId56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A&amp;H De companie (0)</w:t>
        </w:r>
      </w:hyperlink>
      <w:r w:rsidR="009E0061" w:rsidRPr="009E0061">
        <w:t xml:space="preserve"> </w:t>
      </w:r>
      <w:r w:rsidR="009E0061">
        <w:t>(</w:t>
      </w:r>
      <w:r w:rsidR="00137083">
        <w:t xml:space="preserve"> an image with a dog, </w:t>
      </w:r>
      <w:r w:rsidR="009E0061">
        <w:t xml:space="preserve">an image with food for animals like this </w:t>
      </w:r>
      <w:hyperlink r:id="rId57" w:history="1">
        <w:r w:rsidR="009E0061" w:rsidRPr="00C904C3">
          <w:rPr>
            <w:rStyle w:val="Hyperlink"/>
          </w:rPr>
          <w:t>https://images.app.goo.gl/edHBDDty3CgN4ETP7</w:t>
        </w:r>
      </w:hyperlink>
      <w:r w:rsidR="009E0061">
        <w:t>) and a image with: a accessories for animals like this :</w:t>
      </w:r>
      <w:r w:rsidR="009E0061" w:rsidRPr="00DB766A">
        <w:t xml:space="preserve"> </w:t>
      </w:r>
      <w:hyperlink r:id="rId58" w:history="1">
        <w:r w:rsidR="009E0061" w:rsidRPr="00C904C3">
          <w:rPr>
            <w:rStyle w:val="Hyperlink"/>
          </w:rPr>
          <w:t>https://images.app.goo.gl/6iLtT7sEVxvWoRkE6</w:t>
        </w:r>
      </w:hyperlink>
      <w:r w:rsidR="009E0061">
        <w:t>) all 3 in 1 image</w:t>
      </w:r>
    </w:p>
    <w:p w14:paraId="6F5B935B" w14:textId="620DA339" w:rsidR="00D26129" w:rsidRDefault="00D26129" w:rsidP="00D26129">
      <w:pPr>
        <w:pStyle w:val="ListNumber"/>
        <w:divId w:val="1768770068"/>
      </w:pPr>
      <w:hyperlink r:id="rId59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A&amp;H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Pasari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5D012C">
        <w:t xml:space="preserve"> ( an image with :</w:t>
      </w:r>
      <w:r w:rsidR="005D012C" w:rsidRPr="005D012C">
        <w:t xml:space="preserve"> https://images.app.goo.gl/Y7aFKoMtKqsCjnYAA</w:t>
      </w:r>
      <w:r w:rsidR="009E4A4D">
        <w:t>,</w:t>
      </w:r>
      <w:r w:rsidR="009E4A4D" w:rsidRPr="009E4A4D">
        <w:t xml:space="preserve"> </w:t>
      </w:r>
      <w:hyperlink r:id="rId60" w:history="1">
        <w:r w:rsidR="00A67459" w:rsidRPr="00C904C3">
          <w:rPr>
            <w:rStyle w:val="Hyperlink"/>
          </w:rPr>
          <w:t>https://images.app.goo.gl/mohXRRGZwH2bcZ189</w:t>
        </w:r>
      </w:hyperlink>
      <w:r w:rsidR="00A67459">
        <w:t xml:space="preserve"> and a white pigeon all 3 in 1 image</w:t>
      </w:r>
    </w:p>
    <w:p w14:paraId="27310CF6" w14:textId="17AC4C92" w:rsidR="00D26129" w:rsidRDefault="00D26129" w:rsidP="00D26129">
      <w:pPr>
        <w:pStyle w:val="ListNumber"/>
        <w:divId w:val="1768770068"/>
      </w:pPr>
      <w:hyperlink r:id="rId61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A&amp;H Marine (0)</w:t>
        </w:r>
      </w:hyperlink>
      <w:r w:rsidR="0030151E">
        <w:t xml:space="preserve"> ( an </w:t>
      </w:r>
      <w:r w:rsidR="00A352A9">
        <w:t xml:space="preserve">image with a fish, </w:t>
      </w:r>
      <w:r w:rsidR="00AF6D63">
        <w:t>an image with :</w:t>
      </w:r>
      <w:r w:rsidR="00AF6D63" w:rsidRPr="00AF6D63">
        <w:t xml:space="preserve"> https://images.app.goo.gl/aMvry656Vkp12Sqv9</w:t>
      </w:r>
      <w:r w:rsidR="00AF6D63">
        <w:t xml:space="preserve">, and a image with food for fish </w:t>
      </w:r>
      <w:r w:rsidR="009E0061">
        <w:t xml:space="preserve"> all 3 in 1 image</w:t>
      </w:r>
    </w:p>
    <w:p w14:paraId="48024B30" w14:textId="33523912" w:rsidR="0005571D" w:rsidRPr="0005571D" w:rsidRDefault="0005571D" w:rsidP="0005571D">
      <w:pPr>
        <w:pStyle w:val="ListNumber"/>
        <w:rPr>
          <w:sz w:val="24"/>
          <w:szCs w:val="24"/>
        </w:rPr>
      </w:pPr>
      <w:hyperlink r:id="rId62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>Produse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>piata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>Alimentatie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  <w:shd w:val="clear" w:color="auto" w:fill="FFFFFF"/>
          </w:rPr>
          <w:t xml:space="preserve"> (0)</w:t>
        </w:r>
      </w:hyperlink>
      <w:r>
        <w:rPr>
          <w:sz w:val="24"/>
          <w:szCs w:val="24"/>
        </w:rPr>
        <w:t xml:space="preserve"> ( an image with </w:t>
      </w:r>
      <w:r w:rsidR="00BE29C0">
        <w:rPr>
          <w:sz w:val="24"/>
          <w:szCs w:val="24"/>
        </w:rPr>
        <w:t xml:space="preserve">some fruits, vegetables, </w:t>
      </w:r>
      <w:proofErr w:type="spellStart"/>
      <w:r w:rsidR="00BE29C0">
        <w:rPr>
          <w:sz w:val="24"/>
          <w:szCs w:val="24"/>
        </w:rPr>
        <w:t>egs</w:t>
      </w:r>
      <w:proofErr w:type="spellEnd"/>
      <w:r w:rsidR="00BE29C0">
        <w:rPr>
          <w:sz w:val="24"/>
          <w:szCs w:val="24"/>
        </w:rPr>
        <w:t xml:space="preserve">, </w:t>
      </w:r>
      <w:r w:rsidR="001E53F0">
        <w:rPr>
          <w:sz w:val="24"/>
          <w:szCs w:val="24"/>
        </w:rPr>
        <w:t>meant ..)</w:t>
      </w:r>
    </w:p>
    <w:p w14:paraId="1FE975B4" w14:textId="0BE0AF4E" w:rsidR="0005571D" w:rsidRDefault="0005571D" w:rsidP="0005571D">
      <w:pPr>
        <w:pStyle w:val="ListNumber"/>
        <w:divId w:val="1154491830"/>
      </w:pPr>
      <w:hyperlink r:id="rId63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Fructe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1E53F0">
        <w:t xml:space="preserve"> ( an image with fruits)</w:t>
      </w:r>
    </w:p>
    <w:p w14:paraId="5A553CC7" w14:textId="10C82A65" w:rsidR="0005571D" w:rsidRDefault="0005571D" w:rsidP="0005571D">
      <w:pPr>
        <w:pStyle w:val="ListNumber"/>
        <w:divId w:val="1154491830"/>
      </w:pPr>
      <w:hyperlink r:id="rId64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Legume (0)</w:t>
        </w:r>
      </w:hyperlink>
      <w:r w:rsidR="001E53F0">
        <w:t xml:space="preserve"> ( an image with vegetables)</w:t>
      </w:r>
    </w:p>
    <w:p w14:paraId="13097596" w14:textId="4E95D1AC" w:rsidR="0005571D" w:rsidRDefault="0005571D" w:rsidP="0005571D">
      <w:pPr>
        <w:pStyle w:val="ListNumber"/>
        <w:divId w:val="1154491830"/>
      </w:pPr>
      <w:hyperlink r:id="rId65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Lactate (0)</w:t>
        </w:r>
      </w:hyperlink>
      <w:r w:rsidR="001E53F0">
        <w:t xml:space="preserve"> ( an image with milk)</w:t>
      </w:r>
    </w:p>
    <w:p w14:paraId="6CF0C66B" w14:textId="0F1613B3" w:rsidR="0005571D" w:rsidRDefault="0005571D" w:rsidP="0005571D">
      <w:pPr>
        <w:pStyle w:val="ListNumber"/>
        <w:divId w:val="1154491830"/>
      </w:pPr>
      <w:hyperlink r:id="rId66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Sucuri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1E53F0">
        <w:t xml:space="preserve"> ( an image with </w:t>
      </w:r>
      <w:r w:rsidR="00601BEF">
        <w:t>juice)</w:t>
      </w:r>
    </w:p>
    <w:p w14:paraId="6BF8E949" w14:textId="2594C32A" w:rsidR="0005571D" w:rsidRDefault="0005571D" w:rsidP="0005571D">
      <w:pPr>
        <w:pStyle w:val="ListNumber"/>
        <w:divId w:val="1154491830"/>
      </w:pPr>
      <w:hyperlink r:id="rId67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Branzeturi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601BEF">
        <w:t xml:space="preserve"> ( an image with cheese</w:t>
      </w:r>
      <w:r w:rsidR="00142C27">
        <w:t xml:space="preserve"> : </w:t>
      </w:r>
      <w:r w:rsidR="00142C27" w:rsidRPr="00142C27">
        <w:t>https://images.app.goo.gl/dgxdCJrih1zjNHYL7</w:t>
      </w:r>
      <w:r w:rsidR="00142C27">
        <w:t>)</w:t>
      </w:r>
    </w:p>
    <w:p w14:paraId="471A7D72" w14:textId="1B088314" w:rsidR="0005571D" w:rsidRDefault="0005571D" w:rsidP="0005571D">
      <w:pPr>
        <w:pStyle w:val="ListNumber"/>
        <w:divId w:val="1154491830"/>
      </w:pPr>
      <w:hyperlink r:id="rId68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Oua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142C27">
        <w:t xml:space="preserve"> ( an image with </w:t>
      </w:r>
      <w:proofErr w:type="spellStart"/>
      <w:r w:rsidR="00142C27">
        <w:t>egs</w:t>
      </w:r>
      <w:proofErr w:type="spellEnd"/>
      <w:r w:rsidR="00142C27">
        <w:t>)</w:t>
      </w:r>
    </w:p>
    <w:p w14:paraId="5E4B55DB" w14:textId="7EB7AE75" w:rsidR="0005571D" w:rsidRDefault="0005571D" w:rsidP="0005571D">
      <w:pPr>
        <w:pStyle w:val="ListNumber"/>
        <w:divId w:val="1154491830"/>
      </w:pPr>
      <w:hyperlink r:id="rId69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Carne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Mezeluri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142C27">
        <w:t xml:space="preserve"> ( an image with mean and </w:t>
      </w:r>
      <w:r w:rsidR="0081064E">
        <w:t>sausage)</w:t>
      </w:r>
    </w:p>
    <w:p w14:paraId="0B298B6D" w14:textId="4B9C6026" w:rsidR="0005571D" w:rsidRDefault="0005571D" w:rsidP="0005571D">
      <w:pPr>
        <w:pStyle w:val="ListNumber"/>
        <w:divId w:val="1154491830"/>
      </w:pPr>
      <w:hyperlink r:id="rId70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Miere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Produse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apicole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81064E">
        <w:t xml:space="preserve"> (</w:t>
      </w:r>
      <w:r w:rsidR="000C0A4D">
        <w:t xml:space="preserve"> an image with honey</w:t>
      </w:r>
      <w:r w:rsidR="00D81269">
        <w:t xml:space="preserve"> and bee products  like this:</w:t>
      </w:r>
      <w:r w:rsidR="00D81269" w:rsidRPr="00D81269">
        <w:t xml:space="preserve"> https://images.app.goo.gl/T2Bo2Wh9LSQsU6rb8</w:t>
      </w:r>
      <w:r w:rsidR="00D81269">
        <w:t>)</w:t>
      </w:r>
    </w:p>
    <w:p w14:paraId="53D69868" w14:textId="58D57236" w:rsidR="0005571D" w:rsidRDefault="0005571D" w:rsidP="0005571D">
      <w:pPr>
        <w:pStyle w:val="ListNumber"/>
        <w:divId w:val="1154491830"/>
      </w:pPr>
      <w:hyperlink r:id="rId71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Cereale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Seminte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D81269">
        <w:t xml:space="preserve"> (</w:t>
      </w:r>
      <w:r w:rsidR="003D7E8B">
        <w:t xml:space="preserve"> an image with cereals</w:t>
      </w:r>
      <w:r w:rsidR="009373A3">
        <w:t xml:space="preserve"> and seeds like this :</w:t>
      </w:r>
      <w:r w:rsidR="009373A3" w:rsidRPr="009373A3">
        <w:t xml:space="preserve"> https://images.app.goo.gl/9XpLrqk5KRVssKvB7</w:t>
      </w:r>
      <w:r w:rsidR="009373A3">
        <w:t>)</w:t>
      </w:r>
    </w:p>
    <w:p w14:paraId="6AA1B661" w14:textId="23D25CF2" w:rsidR="0005571D" w:rsidRDefault="0005571D" w:rsidP="0005571D">
      <w:pPr>
        <w:pStyle w:val="ListNumber"/>
        <w:divId w:val="1154491830"/>
      </w:pPr>
      <w:hyperlink r:id="rId72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Alte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Produse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piata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Alimentatie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9373A3">
        <w:t xml:space="preserve"> ( image from category “</w:t>
      </w:r>
      <w:proofErr w:type="spellStart"/>
      <w:r w:rsidR="009373A3">
        <w:t>Produse</w:t>
      </w:r>
      <w:proofErr w:type="spellEnd"/>
      <w:r w:rsidR="009373A3">
        <w:t xml:space="preserve"> </w:t>
      </w:r>
      <w:proofErr w:type="spellStart"/>
      <w:r w:rsidR="009373A3">
        <w:t>piata</w:t>
      </w:r>
      <w:proofErr w:type="spellEnd"/>
      <w:r w:rsidR="009373A3">
        <w:t xml:space="preserve"> – </w:t>
      </w:r>
      <w:proofErr w:type="spellStart"/>
      <w:r w:rsidR="009373A3">
        <w:t>Alimentatie</w:t>
      </w:r>
      <w:proofErr w:type="spellEnd"/>
      <w:r w:rsidR="009373A3">
        <w:t xml:space="preserve"> “ and a text with “Alte </w:t>
      </w:r>
      <w:proofErr w:type="spellStart"/>
      <w:r w:rsidR="009373A3">
        <w:t>produse</w:t>
      </w:r>
      <w:proofErr w:type="spellEnd"/>
      <w:r w:rsidR="009373A3">
        <w:t xml:space="preserve"> </w:t>
      </w:r>
      <w:proofErr w:type="spellStart"/>
      <w:r w:rsidR="009373A3">
        <w:t>piata</w:t>
      </w:r>
      <w:proofErr w:type="spellEnd"/>
      <w:r w:rsidR="009373A3">
        <w:t xml:space="preserve"> – </w:t>
      </w:r>
      <w:proofErr w:type="spellStart"/>
      <w:r w:rsidR="009373A3">
        <w:t>Alimentatie</w:t>
      </w:r>
      <w:proofErr w:type="spellEnd"/>
      <w:r w:rsidR="009373A3">
        <w:t>”</w:t>
      </w:r>
    </w:p>
    <w:p w14:paraId="49C06A87" w14:textId="1DAD497B" w:rsidR="0005571D" w:rsidRDefault="00385A31" w:rsidP="00D26129">
      <w:pPr>
        <w:pStyle w:val="ListNumber"/>
        <w:divId w:val="1768770068"/>
      </w:pPr>
      <w:proofErr w:type="spellStart"/>
      <w:r>
        <w:t>Locuri</w:t>
      </w:r>
      <w:proofErr w:type="spellEnd"/>
      <w:r>
        <w:t xml:space="preserve"> de </w:t>
      </w:r>
      <w:proofErr w:type="spellStart"/>
      <w:r>
        <w:t>munca</w:t>
      </w:r>
      <w:proofErr w:type="spellEnd"/>
      <w:r w:rsidR="009440A5">
        <w:t xml:space="preserve"> ( an image for </w:t>
      </w:r>
      <w:r w:rsidR="00A66558">
        <w:t>jobs)</w:t>
      </w:r>
    </w:p>
    <w:p w14:paraId="06CB0973" w14:textId="3ACB639C" w:rsidR="00385A31" w:rsidRDefault="00385A31" w:rsidP="00385A31">
      <w:pPr>
        <w:pStyle w:val="ListNumber"/>
        <w:divId w:val="1515798523"/>
      </w:pPr>
      <w:hyperlink r:id="rId73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Caut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loc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munca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A66558">
        <w:t xml:space="preserve"> (</w:t>
      </w:r>
      <w:r w:rsidR="00B16EE5">
        <w:t xml:space="preserve"> an image with a text “</w:t>
      </w:r>
      <w:proofErr w:type="spellStart"/>
      <w:r w:rsidR="00B16EE5">
        <w:t>Caut</w:t>
      </w:r>
      <w:proofErr w:type="spellEnd"/>
      <w:r w:rsidR="00B16EE5">
        <w:t xml:space="preserve"> </w:t>
      </w:r>
      <w:proofErr w:type="spellStart"/>
      <w:r w:rsidR="00B16EE5">
        <w:t>loc</w:t>
      </w:r>
      <w:proofErr w:type="spellEnd"/>
      <w:r w:rsidR="00B16EE5">
        <w:t xml:space="preserve"> de </w:t>
      </w:r>
      <w:proofErr w:type="spellStart"/>
      <w:r w:rsidR="00B16EE5">
        <w:t>munca</w:t>
      </w:r>
      <w:proofErr w:type="spellEnd"/>
      <w:r w:rsidR="00B16EE5">
        <w:t>” like this:</w:t>
      </w:r>
      <w:r w:rsidR="00B16EE5" w:rsidRPr="00B16EE5">
        <w:t xml:space="preserve"> https://images.app.goo.gl/ECQLB1dL8WNAKSJh6</w:t>
      </w:r>
      <w:r w:rsidR="00B16EE5">
        <w:t>)</w:t>
      </w:r>
    </w:p>
    <w:p w14:paraId="36364064" w14:textId="0C155D8D" w:rsidR="00385A31" w:rsidRDefault="00385A31" w:rsidP="00385A31">
      <w:pPr>
        <w:pStyle w:val="ListNumber"/>
        <w:divId w:val="1515798523"/>
      </w:pPr>
      <w:hyperlink r:id="rId74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Angajez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</w:t>
        </w:r>
      </w:hyperlink>
      <w:r w:rsidR="00B16EE5">
        <w:t>an image with a text “</w:t>
      </w:r>
      <w:proofErr w:type="spellStart"/>
      <w:r w:rsidR="00B16EE5">
        <w:t>Angajez</w:t>
      </w:r>
      <w:proofErr w:type="spellEnd"/>
      <w:r w:rsidR="00B16EE5">
        <w:t>)</w:t>
      </w:r>
    </w:p>
    <w:p w14:paraId="32545CA3" w14:textId="041C34E5" w:rsidR="002B2D77" w:rsidRDefault="009E6CD2" w:rsidP="00C628ED">
      <w:pPr>
        <w:pStyle w:val="ListNumber"/>
      </w:pPr>
      <w:proofErr w:type="spellStart"/>
      <w:r>
        <w:t>Prestari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( An image for </w:t>
      </w:r>
      <w:r w:rsidR="005F679A">
        <w:t>providing services)</w:t>
      </w:r>
    </w:p>
    <w:p w14:paraId="33BF9FD2" w14:textId="3B20C3C1" w:rsidR="00C37402" w:rsidRDefault="00C37402" w:rsidP="00C37402">
      <w:pPr>
        <w:pStyle w:val="ListNumber"/>
        <w:divId w:val="2026251517"/>
      </w:pPr>
      <w:hyperlink r:id="rId75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Service Auto (0)</w:t>
        </w:r>
      </w:hyperlink>
      <w:r>
        <w:t xml:space="preserve"> (</w:t>
      </w:r>
      <w:r w:rsidR="000B3601">
        <w:t xml:space="preserve"> something like this :</w:t>
      </w:r>
      <w:r w:rsidR="000B3601" w:rsidRPr="000B3601">
        <w:t xml:space="preserve"> </w:t>
      </w:r>
      <w:hyperlink r:id="rId76" w:history="1">
        <w:r w:rsidR="00DC381E" w:rsidRPr="00DC381E">
          <w:t xml:space="preserve"> </w:t>
        </w:r>
        <w:r w:rsidR="00DC381E" w:rsidRPr="00ED682E">
          <w:t>https://images.app.goo.gl/a7e6iJvYooYcR6fr5</w:t>
        </w:r>
      </w:hyperlink>
      <w:r w:rsidR="000B3601">
        <w:t xml:space="preserve"> but </w:t>
      </w:r>
      <w:r w:rsidR="00417D75">
        <w:t>replace</w:t>
      </w:r>
      <w:r w:rsidR="000B3601">
        <w:t xml:space="preserve"> the </w:t>
      </w:r>
      <w:r w:rsidR="00710A31">
        <w:t>washing machine with a car</w:t>
      </w:r>
    </w:p>
    <w:p w14:paraId="596306BE" w14:textId="12C57F65" w:rsidR="00C37402" w:rsidRDefault="00C37402" w:rsidP="00C37402">
      <w:pPr>
        <w:pStyle w:val="ListNumber"/>
        <w:divId w:val="2026251517"/>
      </w:pPr>
      <w:hyperlink r:id="rId77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Reparatii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telefoane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mobile (0)</w:t>
        </w:r>
      </w:hyperlink>
      <w:r w:rsidR="00F97FA1">
        <w:t xml:space="preserve"> ( </w:t>
      </w:r>
      <w:hyperlink r:id="rId78" w:history="1">
        <w:r w:rsidR="00710A31" w:rsidRPr="00C904C3">
          <w:rPr>
            <w:rStyle w:val="Hyperlink"/>
          </w:rPr>
          <w:t>https://images.app.goo.gl/a7e6iJvYooYcR6fr5</w:t>
        </w:r>
      </w:hyperlink>
      <w:r w:rsidR="00710A31">
        <w:t xml:space="preserve"> </w:t>
      </w:r>
      <w:r w:rsidR="00417D75">
        <w:t xml:space="preserve">replace </w:t>
      </w:r>
      <w:r w:rsidR="00710A31">
        <w:t xml:space="preserve">the washing </w:t>
      </w:r>
      <w:r w:rsidR="00417D75">
        <w:t>machine with a phone</w:t>
      </w:r>
      <w:r w:rsidR="00F97FA1">
        <w:t xml:space="preserve">) </w:t>
      </w:r>
    </w:p>
    <w:p w14:paraId="47067D7E" w14:textId="290F28A6" w:rsidR="00C37402" w:rsidRDefault="00C37402" w:rsidP="00C37402">
      <w:pPr>
        <w:pStyle w:val="ListNumber"/>
        <w:divId w:val="2026251517"/>
      </w:pPr>
      <w:hyperlink r:id="rId79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Reparatii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laptop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calculatoare (0)</w:t>
        </w:r>
      </w:hyperlink>
      <w:r w:rsidR="00F97FA1">
        <w:t xml:space="preserve"> ( </w:t>
      </w:r>
      <w:hyperlink r:id="rId80" w:history="1">
        <w:r w:rsidR="00417D75" w:rsidRPr="00C904C3">
          <w:rPr>
            <w:rStyle w:val="Hyperlink"/>
          </w:rPr>
          <w:t>https://images.app.goo.gl/a7e6iJvYooYcR6fr5</w:t>
        </w:r>
      </w:hyperlink>
      <w:r w:rsidR="00417D75">
        <w:t xml:space="preserve"> replace the washing machine with a </w:t>
      </w:r>
      <w:r w:rsidR="00417D75">
        <w:t>laptop and a computer</w:t>
      </w:r>
      <w:r w:rsidR="004A3AE2">
        <w:t>)</w:t>
      </w:r>
    </w:p>
    <w:p w14:paraId="5F0915C6" w14:textId="428A42BC" w:rsidR="00C37402" w:rsidRDefault="00C37402" w:rsidP="00C37402">
      <w:pPr>
        <w:pStyle w:val="ListNumber"/>
        <w:divId w:val="2026251517"/>
      </w:pPr>
      <w:hyperlink r:id="rId81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Reparatii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electronice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4A3AE2">
        <w:t xml:space="preserve"> (</w:t>
      </w:r>
      <w:r w:rsidR="00C959AD">
        <w:t xml:space="preserve"> </w:t>
      </w:r>
      <w:hyperlink r:id="rId82" w:history="1">
        <w:r w:rsidR="00417D75" w:rsidRPr="00C904C3">
          <w:rPr>
            <w:rStyle w:val="Hyperlink"/>
          </w:rPr>
          <w:t>https://images.app.goo.gl/a7e6iJvYooYcR6fr5</w:t>
        </w:r>
      </w:hyperlink>
      <w:r w:rsidR="00417D75">
        <w:t xml:space="preserve"> replace the washing machine with </w:t>
      </w:r>
      <w:r w:rsidR="007A1128">
        <w:t>image from category “Electronice”</w:t>
      </w:r>
      <w:r w:rsidR="00C959AD">
        <w:t>)</w:t>
      </w:r>
    </w:p>
    <w:p w14:paraId="7A95464F" w14:textId="5E3ABA19" w:rsidR="00C37402" w:rsidRDefault="00C37402" w:rsidP="00C37402">
      <w:pPr>
        <w:pStyle w:val="ListNumber"/>
        <w:divId w:val="2026251517"/>
      </w:pPr>
      <w:hyperlink r:id="rId83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Reparatii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electrocasnice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C959AD">
        <w:t xml:space="preserve"> ( </w:t>
      </w:r>
      <w:r w:rsidR="00FD0DF5">
        <w:t>an image for repair</w:t>
      </w:r>
      <w:r w:rsidR="00915AD0">
        <w:t>s</w:t>
      </w:r>
      <w:r w:rsidR="00FD0DF5">
        <w:t xml:space="preserve"> </w:t>
      </w:r>
      <w:r w:rsidR="00915AD0">
        <w:t>home appliance</w:t>
      </w:r>
      <w:r w:rsidR="00ED682E">
        <w:t xml:space="preserve"> example :</w:t>
      </w:r>
      <w:r w:rsidR="00ED682E" w:rsidRPr="00ED682E">
        <w:t xml:space="preserve"> https://images.app.goo.gl/a7e6iJvYooYcR6fr5</w:t>
      </w:r>
      <w:r w:rsidR="00ED682E">
        <w:t>)</w:t>
      </w:r>
    </w:p>
    <w:p w14:paraId="4BB74ECB" w14:textId="2BC1EE14" w:rsidR="00C37402" w:rsidRDefault="00C37402" w:rsidP="00C37402">
      <w:pPr>
        <w:pStyle w:val="ListNumber"/>
        <w:divId w:val="2026251517"/>
      </w:pPr>
      <w:hyperlink r:id="rId84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Croitorie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014806">
        <w:t xml:space="preserve"> ( an image for tailoring :</w:t>
      </w:r>
      <w:r w:rsidR="00014806" w:rsidRPr="00014806">
        <w:t xml:space="preserve"> https://images.app.goo.gl/ugWWoSLnVfUu3akp9</w:t>
      </w:r>
      <w:r w:rsidR="00014806">
        <w:t>)</w:t>
      </w:r>
    </w:p>
    <w:p w14:paraId="52569298" w14:textId="2E6522B6" w:rsidR="00C37402" w:rsidRDefault="00C37402" w:rsidP="00C37402">
      <w:pPr>
        <w:pStyle w:val="ListNumber"/>
        <w:divId w:val="2026251517"/>
      </w:pPr>
      <w:hyperlink r:id="rId85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Instalator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B47B31">
        <w:t xml:space="preserve"> ( an image for plumber </w:t>
      </w:r>
      <w:r w:rsidR="00B47B31" w:rsidRPr="00B47B31">
        <w:t>https://images.app.goo.gl/idrh5nUKmYGY6ddd6</w:t>
      </w:r>
      <w:r w:rsidR="00B47B31">
        <w:t>)</w:t>
      </w:r>
    </w:p>
    <w:p w14:paraId="5E42AAAE" w14:textId="00168CC4" w:rsidR="00C37402" w:rsidRDefault="00C37402" w:rsidP="00C37402">
      <w:pPr>
        <w:pStyle w:val="ListNumber"/>
        <w:divId w:val="2026251517"/>
      </w:pPr>
      <w:hyperlink r:id="rId86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Servicii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curatenie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5E25BC">
        <w:t xml:space="preserve"> ( an image for cleaning services :</w:t>
      </w:r>
      <w:r w:rsidR="005E25BC" w:rsidRPr="005E25BC">
        <w:t xml:space="preserve"> https://images.app.goo.gl/VNfwJMjfNM7AJA2T7</w:t>
      </w:r>
      <w:r w:rsidR="005E25BC">
        <w:t>)</w:t>
      </w:r>
    </w:p>
    <w:p w14:paraId="3E9AD0C5" w14:textId="60CADAC6" w:rsidR="00C37402" w:rsidRDefault="00C37402" w:rsidP="00C37402">
      <w:pPr>
        <w:pStyle w:val="ListNumber"/>
        <w:divId w:val="2026251517"/>
      </w:pPr>
      <w:hyperlink r:id="rId87" w:history="1"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Curierat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B67891">
        <w:t xml:space="preserve"> ( an image for courier :</w:t>
      </w:r>
      <w:r w:rsidR="00B67891" w:rsidRPr="00B67891">
        <w:t xml:space="preserve"> https://images.app.goo.gl/abjDartViqe52How8</w:t>
      </w:r>
      <w:r w:rsidR="00B67891">
        <w:t>)</w:t>
      </w:r>
    </w:p>
    <w:p w14:paraId="5447DD32" w14:textId="4043ABA2" w:rsidR="00C37402" w:rsidRDefault="00C37402" w:rsidP="00C37402">
      <w:pPr>
        <w:pStyle w:val="ListNumber"/>
        <w:divId w:val="2026251517"/>
      </w:pPr>
      <w:hyperlink r:id="rId88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Transport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marfa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2F59F7">
        <w:t xml:space="preserve"> ( an image freight transport :</w:t>
      </w:r>
      <w:r w:rsidR="002F59F7" w:rsidRPr="002F59F7">
        <w:t xml:space="preserve"> https://images.app.goo.gl/wrinmifYFTAyopu49</w:t>
      </w:r>
      <w:r w:rsidR="002F59F7">
        <w:t>)</w:t>
      </w:r>
    </w:p>
    <w:p w14:paraId="63FDB9E1" w14:textId="03B5CC41" w:rsidR="00C37402" w:rsidRDefault="00C37402" w:rsidP="00C37402">
      <w:pPr>
        <w:pStyle w:val="ListNumber"/>
        <w:divId w:val="2026251517"/>
      </w:pPr>
      <w:hyperlink r:id="rId89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Alte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Prestari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servicii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  <w:r w:rsidR="002F59F7">
        <w:t xml:space="preserve"> ( image from category “</w:t>
      </w:r>
      <w:proofErr w:type="spellStart"/>
      <w:r w:rsidR="002F59F7">
        <w:t>Prestari</w:t>
      </w:r>
      <w:proofErr w:type="spellEnd"/>
      <w:r w:rsidR="002F59F7">
        <w:t xml:space="preserve"> </w:t>
      </w:r>
      <w:proofErr w:type="spellStart"/>
      <w:r w:rsidR="002F59F7">
        <w:t>servicii</w:t>
      </w:r>
      <w:proofErr w:type="spellEnd"/>
      <w:r w:rsidR="002F59F7">
        <w:t xml:space="preserve">” and a text with “ Alte </w:t>
      </w:r>
      <w:proofErr w:type="spellStart"/>
      <w:r w:rsidR="002F59F7">
        <w:t>Prestari</w:t>
      </w:r>
      <w:proofErr w:type="spellEnd"/>
      <w:r w:rsidR="002F59F7">
        <w:t xml:space="preserve"> </w:t>
      </w:r>
      <w:proofErr w:type="spellStart"/>
      <w:r w:rsidR="002F59F7">
        <w:t>servicii</w:t>
      </w:r>
      <w:proofErr w:type="spellEnd"/>
      <w:r w:rsidR="002F59F7">
        <w:t>”</w:t>
      </w:r>
    </w:p>
    <w:p w14:paraId="4925EAC4" w14:textId="77777777" w:rsidR="005F679A" w:rsidRDefault="005F679A" w:rsidP="008B639B">
      <w:pPr>
        <w:pStyle w:val="ListNumber"/>
        <w:numPr>
          <w:ilvl w:val="0"/>
          <w:numId w:val="0"/>
        </w:numPr>
        <w:ind w:left="432"/>
      </w:pPr>
    </w:p>
    <w:sectPr w:rsidR="005F679A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EB5C" w14:textId="77777777" w:rsidR="004B765F" w:rsidRDefault="004B765F">
      <w:pPr>
        <w:spacing w:after="0" w:line="240" w:lineRule="auto"/>
      </w:pPr>
      <w:r>
        <w:separator/>
      </w:r>
    </w:p>
    <w:p w14:paraId="7B061AD6" w14:textId="77777777" w:rsidR="004B765F" w:rsidRDefault="004B765F"/>
    <w:p w14:paraId="34406BAB" w14:textId="77777777" w:rsidR="004B765F" w:rsidRDefault="004B765F"/>
  </w:endnote>
  <w:endnote w:type="continuationSeparator" w:id="0">
    <w:p w14:paraId="1858AB2E" w14:textId="77777777" w:rsidR="004B765F" w:rsidRDefault="004B765F">
      <w:pPr>
        <w:spacing w:after="0" w:line="240" w:lineRule="auto"/>
      </w:pPr>
      <w:r>
        <w:continuationSeparator/>
      </w:r>
    </w:p>
    <w:p w14:paraId="1CABC786" w14:textId="77777777" w:rsidR="004B765F" w:rsidRDefault="004B765F"/>
    <w:p w14:paraId="051221EC" w14:textId="77777777" w:rsidR="004B765F" w:rsidRDefault="004B7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CC0E" w14:textId="77777777" w:rsidR="00474DF9" w:rsidRDefault="00474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49EA2" w14:textId="77777777" w:rsidR="00474DF9" w:rsidRDefault="004B76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08C3" w14:textId="77777777" w:rsidR="00474DF9" w:rsidRDefault="00474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D784" w14:textId="77777777" w:rsidR="004B765F" w:rsidRDefault="004B765F">
      <w:pPr>
        <w:spacing w:after="0" w:line="240" w:lineRule="auto"/>
      </w:pPr>
      <w:r>
        <w:separator/>
      </w:r>
    </w:p>
    <w:p w14:paraId="2B04D72B" w14:textId="77777777" w:rsidR="004B765F" w:rsidRDefault="004B765F"/>
    <w:p w14:paraId="73BF5BE4" w14:textId="77777777" w:rsidR="004B765F" w:rsidRDefault="004B765F"/>
  </w:footnote>
  <w:footnote w:type="continuationSeparator" w:id="0">
    <w:p w14:paraId="0902CB04" w14:textId="77777777" w:rsidR="004B765F" w:rsidRDefault="004B765F">
      <w:pPr>
        <w:spacing w:after="0" w:line="240" w:lineRule="auto"/>
      </w:pPr>
      <w:r>
        <w:continuationSeparator/>
      </w:r>
    </w:p>
    <w:p w14:paraId="4B331F2F" w14:textId="77777777" w:rsidR="004B765F" w:rsidRDefault="004B765F"/>
    <w:p w14:paraId="034039E6" w14:textId="77777777" w:rsidR="004B765F" w:rsidRDefault="004B7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3F18" w14:textId="77777777" w:rsidR="00474DF9" w:rsidRDefault="00474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C586" w14:textId="77777777" w:rsidR="00474DF9" w:rsidRDefault="00474D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04FF" w14:textId="77777777" w:rsidR="00474DF9" w:rsidRDefault="00474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CC"/>
    <w:rsid w:val="000139AE"/>
    <w:rsid w:val="00014806"/>
    <w:rsid w:val="000443B6"/>
    <w:rsid w:val="0005571D"/>
    <w:rsid w:val="00065A73"/>
    <w:rsid w:val="000A54CE"/>
    <w:rsid w:val="000B0985"/>
    <w:rsid w:val="000B3601"/>
    <w:rsid w:val="000C0A4D"/>
    <w:rsid w:val="000C4A40"/>
    <w:rsid w:val="000C5B3C"/>
    <w:rsid w:val="0010265B"/>
    <w:rsid w:val="001066E2"/>
    <w:rsid w:val="00137083"/>
    <w:rsid w:val="00142C27"/>
    <w:rsid w:val="00172BC4"/>
    <w:rsid w:val="00184632"/>
    <w:rsid w:val="0019525F"/>
    <w:rsid w:val="001D7003"/>
    <w:rsid w:val="001E53F0"/>
    <w:rsid w:val="001E700F"/>
    <w:rsid w:val="00207117"/>
    <w:rsid w:val="00243A04"/>
    <w:rsid w:val="002742A3"/>
    <w:rsid w:val="00275AA1"/>
    <w:rsid w:val="00294CC0"/>
    <w:rsid w:val="002B2D77"/>
    <w:rsid w:val="002D041F"/>
    <w:rsid w:val="002F2613"/>
    <w:rsid w:val="002F59F7"/>
    <w:rsid w:val="0030151E"/>
    <w:rsid w:val="00304105"/>
    <w:rsid w:val="00324045"/>
    <w:rsid w:val="00385A31"/>
    <w:rsid w:val="003C2B92"/>
    <w:rsid w:val="003D7E8B"/>
    <w:rsid w:val="003F7322"/>
    <w:rsid w:val="00417D75"/>
    <w:rsid w:val="00446D20"/>
    <w:rsid w:val="004525D6"/>
    <w:rsid w:val="00474DF9"/>
    <w:rsid w:val="00476F91"/>
    <w:rsid w:val="004A3AE2"/>
    <w:rsid w:val="004A485E"/>
    <w:rsid w:val="004B765F"/>
    <w:rsid w:val="004D57E6"/>
    <w:rsid w:val="00504926"/>
    <w:rsid w:val="00506978"/>
    <w:rsid w:val="00537576"/>
    <w:rsid w:val="00553E8C"/>
    <w:rsid w:val="005A5505"/>
    <w:rsid w:val="005D012C"/>
    <w:rsid w:val="005D34EA"/>
    <w:rsid w:val="005D7305"/>
    <w:rsid w:val="005E25BC"/>
    <w:rsid w:val="005F679A"/>
    <w:rsid w:val="00601BEF"/>
    <w:rsid w:val="00622A98"/>
    <w:rsid w:val="006965E7"/>
    <w:rsid w:val="006D6C4C"/>
    <w:rsid w:val="00710A31"/>
    <w:rsid w:val="007754F2"/>
    <w:rsid w:val="007A1128"/>
    <w:rsid w:val="007A7D53"/>
    <w:rsid w:val="007A7EF8"/>
    <w:rsid w:val="007F720F"/>
    <w:rsid w:val="0081064E"/>
    <w:rsid w:val="008116B0"/>
    <w:rsid w:val="008241C5"/>
    <w:rsid w:val="008663C9"/>
    <w:rsid w:val="00871D62"/>
    <w:rsid w:val="008B639B"/>
    <w:rsid w:val="008C1DA3"/>
    <w:rsid w:val="00915AD0"/>
    <w:rsid w:val="009355F8"/>
    <w:rsid w:val="009373A3"/>
    <w:rsid w:val="009440A5"/>
    <w:rsid w:val="009457BB"/>
    <w:rsid w:val="009776C1"/>
    <w:rsid w:val="009A7794"/>
    <w:rsid w:val="009D3C4A"/>
    <w:rsid w:val="009E0061"/>
    <w:rsid w:val="009E40A3"/>
    <w:rsid w:val="009E4A4D"/>
    <w:rsid w:val="009E6CD2"/>
    <w:rsid w:val="00A12025"/>
    <w:rsid w:val="00A3526D"/>
    <w:rsid w:val="00A352A9"/>
    <w:rsid w:val="00A66558"/>
    <w:rsid w:val="00A66B26"/>
    <w:rsid w:val="00A67459"/>
    <w:rsid w:val="00A67F10"/>
    <w:rsid w:val="00A8138A"/>
    <w:rsid w:val="00A85850"/>
    <w:rsid w:val="00AC26CC"/>
    <w:rsid w:val="00AD2E04"/>
    <w:rsid w:val="00AE36F1"/>
    <w:rsid w:val="00AF6D63"/>
    <w:rsid w:val="00B16EE5"/>
    <w:rsid w:val="00B27FF7"/>
    <w:rsid w:val="00B40B70"/>
    <w:rsid w:val="00B47B31"/>
    <w:rsid w:val="00B67891"/>
    <w:rsid w:val="00B80C11"/>
    <w:rsid w:val="00B80FBD"/>
    <w:rsid w:val="00BB7657"/>
    <w:rsid w:val="00BD2CAC"/>
    <w:rsid w:val="00BE1952"/>
    <w:rsid w:val="00BE29C0"/>
    <w:rsid w:val="00BF4F84"/>
    <w:rsid w:val="00BF6D9F"/>
    <w:rsid w:val="00C21B52"/>
    <w:rsid w:val="00C3276D"/>
    <w:rsid w:val="00C37402"/>
    <w:rsid w:val="00C50D16"/>
    <w:rsid w:val="00C628ED"/>
    <w:rsid w:val="00C959AD"/>
    <w:rsid w:val="00CB22BD"/>
    <w:rsid w:val="00CD366B"/>
    <w:rsid w:val="00CD5F0C"/>
    <w:rsid w:val="00CD6405"/>
    <w:rsid w:val="00D05104"/>
    <w:rsid w:val="00D1080F"/>
    <w:rsid w:val="00D26129"/>
    <w:rsid w:val="00D4662B"/>
    <w:rsid w:val="00D5299D"/>
    <w:rsid w:val="00D629D5"/>
    <w:rsid w:val="00D81269"/>
    <w:rsid w:val="00D861E0"/>
    <w:rsid w:val="00DB766A"/>
    <w:rsid w:val="00DC381E"/>
    <w:rsid w:val="00DD6FD7"/>
    <w:rsid w:val="00E41D54"/>
    <w:rsid w:val="00E47C54"/>
    <w:rsid w:val="00E66D1D"/>
    <w:rsid w:val="00E707AE"/>
    <w:rsid w:val="00E71E66"/>
    <w:rsid w:val="00EA499A"/>
    <w:rsid w:val="00EC41D7"/>
    <w:rsid w:val="00ED682E"/>
    <w:rsid w:val="00F111DD"/>
    <w:rsid w:val="00F11A18"/>
    <w:rsid w:val="00F16E0F"/>
    <w:rsid w:val="00F20B77"/>
    <w:rsid w:val="00F42005"/>
    <w:rsid w:val="00F52A4D"/>
    <w:rsid w:val="00F7574E"/>
    <w:rsid w:val="00F879AA"/>
    <w:rsid w:val="00F97FA1"/>
    <w:rsid w:val="00FA3730"/>
    <w:rsid w:val="00FA633F"/>
    <w:rsid w:val="00FA6F1A"/>
    <w:rsid w:val="00FB59FD"/>
    <w:rsid w:val="00FD0DF5"/>
    <w:rsid w:val="00FD30C1"/>
    <w:rsid w:val="00F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1852"/>
  <w15:chartTrackingRefBased/>
  <w15:docId w15:val="{B1E1C7E8-6606-4493-8EBE-8070AC1D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72C4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4472C4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72C4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472C4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72C4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472C4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4472C4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oxlo.com/listing-category/mama-si-copilul/alimentatie-ingrijire/" TargetMode="External"/><Relationship Id="rId21" Type="http://schemas.openxmlformats.org/officeDocument/2006/relationships/hyperlink" Target="https://images.app.goo.gl/4MW6HfNh88Z5VcY58" TargetMode="External"/><Relationship Id="rId42" Type="http://schemas.openxmlformats.org/officeDocument/2006/relationships/hyperlink" Target="https://images.app.goo.gl/m6Eprd67GRq52wrS8" TargetMode="External"/><Relationship Id="rId47" Type="http://schemas.openxmlformats.org/officeDocument/2006/relationships/hyperlink" Target="https://images.app.goo.gl/Ex3MVSV22PYpxYFDA" TargetMode="External"/><Relationship Id="rId63" Type="http://schemas.openxmlformats.org/officeDocument/2006/relationships/hyperlink" Target="https://noxlo.com/listing-category/produse-piata-alimentatie/fructe/" TargetMode="External"/><Relationship Id="rId68" Type="http://schemas.openxmlformats.org/officeDocument/2006/relationships/hyperlink" Target="https://noxlo.com/listing-category/produse-piata-alimentatie/oua/" TargetMode="External"/><Relationship Id="rId84" Type="http://schemas.openxmlformats.org/officeDocument/2006/relationships/hyperlink" Target="https://noxlo.com/listing-category/prestari-servicii/croitorie/" TargetMode="External"/><Relationship Id="rId89" Type="http://schemas.openxmlformats.org/officeDocument/2006/relationships/hyperlink" Target="https://noxlo.com/listing-category/prestari-servicii/alte-prestari-servicii/" TargetMode="External"/><Relationship Id="rId16" Type="http://schemas.openxmlformats.org/officeDocument/2006/relationships/hyperlink" Target="https://images.app.goo.gl/NcPbaNJWgnQxVeNH8" TargetMode="External"/><Relationship Id="rId11" Type="http://schemas.openxmlformats.org/officeDocument/2006/relationships/hyperlink" Target="https://images.app.goo.gl/uWCb8xYLHFs1E3Ri6" TargetMode="External"/><Relationship Id="rId32" Type="http://schemas.openxmlformats.org/officeDocument/2006/relationships/hyperlink" Target="https://images.app.goo.gl/V5xsYFHgroK65RSb8" TargetMode="External"/><Relationship Id="rId37" Type="http://schemas.openxmlformats.org/officeDocument/2006/relationships/hyperlink" Target="https://noxlo.com/listing-category/mama-si-copilul/camera-copilului/accesorii-camera/" TargetMode="External"/><Relationship Id="rId53" Type="http://schemas.openxmlformats.org/officeDocument/2006/relationships/hyperlink" Target="https://noxlo.com/listing-category/animale-pasari-marine/marine/" TargetMode="External"/><Relationship Id="rId58" Type="http://schemas.openxmlformats.org/officeDocument/2006/relationships/hyperlink" Target="https://images.app.goo.gl/6iLtT7sEVxvWoRkE6" TargetMode="External"/><Relationship Id="rId74" Type="http://schemas.openxmlformats.org/officeDocument/2006/relationships/hyperlink" Target="https://noxlo.com/listing-category/locuri-de-munca/angajez/" TargetMode="External"/><Relationship Id="rId79" Type="http://schemas.openxmlformats.org/officeDocument/2006/relationships/hyperlink" Target="https://noxlo.com/listing-category/prestari-servicii/reparatii-laptop-si-calculatoare/" TargetMode="External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22" Type="http://schemas.openxmlformats.org/officeDocument/2006/relationships/hyperlink" Target="https://images.app.goo.gl/uk6sQ6Xc8MJiS4wS9" TargetMode="External"/><Relationship Id="rId27" Type="http://schemas.openxmlformats.org/officeDocument/2006/relationships/hyperlink" Target="https://images.app.goo.gl/vAqWLmAuoBMYY6T66" TargetMode="External"/><Relationship Id="rId43" Type="http://schemas.openxmlformats.org/officeDocument/2006/relationships/hyperlink" Target="https://noxlo.com/listing-category/mama-si-copilul/alimentatie-ingrijire/protectie-copil/" TargetMode="External"/><Relationship Id="rId48" Type="http://schemas.openxmlformats.org/officeDocument/2006/relationships/hyperlink" Target="https://noxlo.com/listing-category/mama-si-copilul/plimbare/scaunte-auto/" TargetMode="External"/><Relationship Id="rId64" Type="http://schemas.openxmlformats.org/officeDocument/2006/relationships/hyperlink" Target="https://noxlo.com/listing-category/produse-piata-alimentatie/legume/" TargetMode="External"/><Relationship Id="rId69" Type="http://schemas.openxmlformats.org/officeDocument/2006/relationships/hyperlink" Target="https://noxlo.com/listing-category/produse-piata-alimentatie/carne-mezeluri/" TargetMode="External"/><Relationship Id="rId80" Type="http://schemas.openxmlformats.org/officeDocument/2006/relationships/hyperlink" Target="https://images.app.goo.gl/a7e6iJvYooYcR6fr5" TargetMode="External"/><Relationship Id="rId85" Type="http://schemas.openxmlformats.org/officeDocument/2006/relationships/hyperlink" Target="https://noxlo.com/listing-category/prestari-servicii/instalato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s.app.goo.gl/a7bm87ANJoSdu9Wg7" TargetMode="External"/><Relationship Id="rId17" Type="http://schemas.openxmlformats.org/officeDocument/2006/relationships/hyperlink" Target="https://images.app.goo.gl/uhgavKgYMkboDBYF8" TargetMode="External"/><Relationship Id="rId25" Type="http://schemas.openxmlformats.org/officeDocument/2006/relationships/hyperlink" Target="https://noxlo.com/listing-category/mama-si-copilul/camera-copilului/" TargetMode="External"/><Relationship Id="rId33" Type="http://schemas.openxmlformats.org/officeDocument/2006/relationships/hyperlink" Target="https://images.app.goo.gl/gDFCp736BFsGfsoG6" TargetMode="External"/><Relationship Id="rId38" Type="http://schemas.openxmlformats.org/officeDocument/2006/relationships/hyperlink" Target="https://noxlo.com/listing-category/mama-si-copilul/camera-copilului/altele-camera-copilului/" TargetMode="External"/><Relationship Id="rId46" Type="http://schemas.openxmlformats.org/officeDocument/2006/relationships/hyperlink" Target="https://images.app.goo.gl/JZTbLsFkqnK6KkvX9" TargetMode="External"/><Relationship Id="rId59" Type="http://schemas.openxmlformats.org/officeDocument/2006/relationships/hyperlink" Target="https://noxlo.com/listing-category/animale-pasari-marine/accesorii-hrana/ah-pasari/" TargetMode="External"/><Relationship Id="rId67" Type="http://schemas.openxmlformats.org/officeDocument/2006/relationships/hyperlink" Target="https://noxlo.com/listing-category/produse-piata-alimentatie/branzeturi/" TargetMode="External"/><Relationship Id="rId20" Type="http://schemas.openxmlformats.org/officeDocument/2006/relationships/hyperlink" Target="https://images.app.goo.gl/4MW6HfNh88Z5VcY58" TargetMode="External"/><Relationship Id="rId41" Type="http://schemas.openxmlformats.org/officeDocument/2006/relationships/hyperlink" Target="https://noxlo.com/listing-category/mama-si-copilul/alimentatie-ingrijire/igiena-copil/" TargetMode="External"/><Relationship Id="rId54" Type="http://schemas.openxmlformats.org/officeDocument/2006/relationships/hyperlink" Target="https://noxlo.com/listing-category/animale-pasari-marine/accesorii-hrana/" TargetMode="External"/><Relationship Id="rId62" Type="http://schemas.openxmlformats.org/officeDocument/2006/relationships/hyperlink" Target="https://noxlo.com/listing-category/produse-piata-alimentatie/" TargetMode="External"/><Relationship Id="rId70" Type="http://schemas.openxmlformats.org/officeDocument/2006/relationships/hyperlink" Target="https://noxlo.com/listing-category/produse-piata-alimentatie/miere-produse-apicole/" TargetMode="External"/><Relationship Id="rId75" Type="http://schemas.openxmlformats.org/officeDocument/2006/relationships/hyperlink" Target="https://noxlo.com/listing-category/prestari-servicii/service-auto/" TargetMode="External"/><Relationship Id="rId83" Type="http://schemas.openxmlformats.org/officeDocument/2006/relationships/hyperlink" Target="https://noxlo.com/listing-category/prestari-servicii/reparatii-electrocasnice/" TargetMode="External"/><Relationship Id="rId88" Type="http://schemas.openxmlformats.org/officeDocument/2006/relationships/hyperlink" Target="https://noxlo.com/listing-category/prestari-servicii/transport-marfa/" TargetMode="External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images.app.goo.gl/ZjDyboVYauZcN4xN6" TargetMode="External"/><Relationship Id="rId23" Type="http://schemas.openxmlformats.org/officeDocument/2006/relationships/hyperlink" Target="https://images.app.goo.gl/uk6sQ6Xc8MJiS4wS9" TargetMode="External"/><Relationship Id="rId28" Type="http://schemas.openxmlformats.org/officeDocument/2006/relationships/hyperlink" Target="https://images.app.goo.gl/m6Eprd67GRq52wrS8" TargetMode="External"/><Relationship Id="rId36" Type="http://schemas.openxmlformats.org/officeDocument/2006/relationships/hyperlink" Target="https://noxlo.com/listing-category/mama-si-copilul/camera-copilului/mobila-copil/" TargetMode="External"/><Relationship Id="rId49" Type="http://schemas.openxmlformats.org/officeDocument/2006/relationships/hyperlink" Target="https://noxlo.com/listing-category/mama-si-copilul/plimbare/altele-plimbari/" TargetMode="External"/><Relationship Id="rId57" Type="http://schemas.openxmlformats.org/officeDocument/2006/relationships/hyperlink" Target="https://images.app.goo.gl/edHBDDty3CgN4ETP7" TargetMode="External"/><Relationship Id="rId10" Type="http://schemas.openxmlformats.org/officeDocument/2006/relationships/hyperlink" Target="https://images.app.goo.gl/KVvE6Jq9is1L8otV6" TargetMode="External"/><Relationship Id="rId31" Type="http://schemas.openxmlformats.org/officeDocument/2006/relationships/hyperlink" Target="https://noxlo.com/listing-category/mama-si-copilul/plimbare/carucioare-landouri-scoici/" TargetMode="External"/><Relationship Id="rId44" Type="http://schemas.openxmlformats.org/officeDocument/2006/relationships/hyperlink" Target="https://noxlo.com/listing-category/mama-si-copilul/plimbare/marsupii-hamuri-premergatoare/" TargetMode="External"/><Relationship Id="rId52" Type="http://schemas.openxmlformats.org/officeDocument/2006/relationships/hyperlink" Target="https://noxlo.com/listing-category/animale-pasari-marine/pasari/" TargetMode="External"/><Relationship Id="rId60" Type="http://schemas.openxmlformats.org/officeDocument/2006/relationships/hyperlink" Target="https://images.app.goo.gl/mohXRRGZwH2bcZ189" TargetMode="External"/><Relationship Id="rId65" Type="http://schemas.openxmlformats.org/officeDocument/2006/relationships/hyperlink" Target="https://noxlo.com/listing-category/produse-piata-alimentatie/lactate/" TargetMode="External"/><Relationship Id="rId73" Type="http://schemas.openxmlformats.org/officeDocument/2006/relationships/hyperlink" Target="https://noxlo.com/listing-category/locuri-de-munca/caut-loc-de-munca/" TargetMode="External"/><Relationship Id="rId78" Type="http://schemas.openxmlformats.org/officeDocument/2006/relationships/hyperlink" Target="https://images.app.goo.gl/a7e6iJvYooYcR6fr5" TargetMode="External"/><Relationship Id="rId81" Type="http://schemas.openxmlformats.org/officeDocument/2006/relationships/hyperlink" Target="https://noxlo.com/listing-category/prestari-servicii/reparatii-electronice/" TargetMode="External"/><Relationship Id="rId86" Type="http://schemas.openxmlformats.org/officeDocument/2006/relationships/hyperlink" Target="https://noxlo.com/listing-category/prestari-servicii/servicii-curatenie/" TargetMode="External"/><Relationship Id="rId9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RDorCZpKeBvdsCPm9" TargetMode="External"/><Relationship Id="rId13" Type="http://schemas.openxmlformats.org/officeDocument/2006/relationships/hyperlink" Target="https://images.app.goo.gl/4qTn2fDYyXHMdzkS7" TargetMode="External"/><Relationship Id="rId18" Type="http://schemas.openxmlformats.org/officeDocument/2006/relationships/hyperlink" Target="https://images.app.goo.gl/uhgavKgYMkboDBYF8" TargetMode="External"/><Relationship Id="rId39" Type="http://schemas.openxmlformats.org/officeDocument/2006/relationships/hyperlink" Target="https://noxlo.com/listing-category/mama-si-copilul/alimentatie-ingrijire/alimentatie-copil/" TargetMode="External"/><Relationship Id="rId34" Type="http://schemas.openxmlformats.org/officeDocument/2006/relationships/hyperlink" Target="https://images.app.goo.gl/Jm4uXzZftyB71VT87" TargetMode="External"/><Relationship Id="rId50" Type="http://schemas.openxmlformats.org/officeDocument/2006/relationships/hyperlink" Target="https://noxlo.com/listing-category/animale-pasari-marine/animale/" TargetMode="External"/><Relationship Id="rId55" Type="http://schemas.openxmlformats.org/officeDocument/2006/relationships/hyperlink" Target="https://noxlo.com/listing-category/animale-pasari-marine/accesorii-hrana/ah-animale/" TargetMode="External"/><Relationship Id="rId76" Type="http://schemas.openxmlformats.org/officeDocument/2006/relationships/hyperlink" Target="https://images.app.goo.gl/LSzgAkNxNtk3tdeW8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images.app.goo.gl/w2cbNsFZ9GmdQq9t8" TargetMode="External"/><Relationship Id="rId71" Type="http://schemas.openxmlformats.org/officeDocument/2006/relationships/hyperlink" Target="https://noxlo.com/listing-category/produse-piata-alimentatie/cereale-seminte/" TargetMode="External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hyperlink" Target="https://noxlo.com/listing-category/mama-si-copilul/articole-scolare-papetarie/" TargetMode="External"/><Relationship Id="rId24" Type="http://schemas.openxmlformats.org/officeDocument/2006/relationships/hyperlink" Target="https://noxlo.com/listing-category/mama-si-copilul/plimbare/" TargetMode="External"/><Relationship Id="rId40" Type="http://schemas.openxmlformats.org/officeDocument/2006/relationships/hyperlink" Target="https://images.app.goo.gl/vAqWLmAuoBMYY6T66" TargetMode="External"/><Relationship Id="rId45" Type="http://schemas.openxmlformats.org/officeDocument/2006/relationships/hyperlink" Target="https://images.app.goo.gl/y31exPsL1pmn6yTS7" TargetMode="External"/><Relationship Id="rId66" Type="http://schemas.openxmlformats.org/officeDocument/2006/relationships/hyperlink" Target="https://noxlo.com/listing-category/produse-piata-alimentatie/sucuri/" TargetMode="External"/><Relationship Id="rId87" Type="http://schemas.openxmlformats.org/officeDocument/2006/relationships/hyperlink" Target="https://noxlo.com/listing-category/prestari-servicii/curierat/" TargetMode="External"/><Relationship Id="rId61" Type="http://schemas.openxmlformats.org/officeDocument/2006/relationships/hyperlink" Target="https://noxlo.com/listing-category/animale-pasari-marine/accesorii-hrana/ah-marine/" TargetMode="External"/><Relationship Id="rId82" Type="http://schemas.openxmlformats.org/officeDocument/2006/relationships/hyperlink" Target="https://images.app.goo.gl/a7e6iJvYooYcR6fr5" TargetMode="External"/><Relationship Id="rId19" Type="http://schemas.openxmlformats.org/officeDocument/2006/relationships/hyperlink" Target="https://images.app.goo.gl/cJN5WksNEeekNfHfA" TargetMode="External"/><Relationship Id="rId14" Type="http://schemas.openxmlformats.org/officeDocument/2006/relationships/hyperlink" Target="https://images.app.goo.gl/751aSdDPTEYAWYPC7" TargetMode="External"/><Relationship Id="rId30" Type="http://schemas.openxmlformats.org/officeDocument/2006/relationships/hyperlink" Target="https://noxlo.com/listing-category/mama-si-copilul/alte-produse-pentru-copii/" TargetMode="External"/><Relationship Id="rId35" Type="http://schemas.openxmlformats.org/officeDocument/2006/relationships/hyperlink" Target="https://noxlo.com/listing-category/mama-si-copilul/camera-copilului/patuturi/" TargetMode="External"/><Relationship Id="rId56" Type="http://schemas.openxmlformats.org/officeDocument/2006/relationships/hyperlink" Target="https://noxlo.com/listing-category/animale-pasari-marine/accesorii-hrana/ah-de-companie/" TargetMode="External"/><Relationship Id="rId77" Type="http://schemas.openxmlformats.org/officeDocument/2006/relationships/hyperlink" Target="https://noxlo.com/listing-category/prestari-servicii/reparatii-telefoane-mobile/" TargetMode="External"/><Relationship Id="rId8" Type="http://schemas.openxmlformats.org/officeDocument/2006/relationships/hyperlink" Target="https://images.app.goo.gl/HpNo6oZbPtMdAxTm6" TargetMode="External"/><Relationship Id="rId51" Type="http://schemas.openxmlformats.org/officeDocument/2006/relationships/hyperlink" Target="https://noxlo.com/listing-category/animale-pasari-marine/de-companie/" TargetMode="External"/><Relationship Id="rId72" Type="http://schemas.openxmlformats.org/officeDocument/2006/relationships/hyperlink" Target="https://noxlo.com/listing-category/produse-piata-alimentatie/alte-produse-piata-alimentatie/" TargetMode="External"/><Relationship Id="rId93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05D3F0B-B9ED-4A71-A7CA-020A8F8B6E62%7dtf1000204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{305D3F0B-B9ED-4A71-A7CA-020A8F8B6E62}tf10002046.dotx</Template>
  <TotalTime>116</TotalTime>
  <Pages>7</Pages>
  <Words>2361</Words>
  <Characters>13462</Characters>
  <Application>Microsoft Office Word</Application>
  <DocSecurity>0</DocSecurity>
  <Lines>112</Lines>
  <Paragraphs>31</Paragraphs>
  <ScaleCrop>false</ScaleCrop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155</cp:revision>
  <dcterms:created xsi:type="dcterms:W3CDTF">2021-04-26T19:29:00Z</dcterms:created>
  <dcterms:modified xsi:type="dcterms:W3CDTF">2021-04-26T21:25:00Z</dcterms:modified>
</cp:coreProperties>
</file>