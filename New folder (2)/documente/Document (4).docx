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5EFC" w14:textId="69B1381E" w:rsidR="00385E9E" w:rsidRDefault="00EE1BCD" w:rsidP="00EE1BCD">
      <w:pPr>
        <w:pStyle w:val="Heading3"/>
        <w:numPr>
          <w:ilvl w:val="0"/>
          <w:numId w:val="15"/>
        </w:numPr>
      </w:pPr>
      <w:proofErr w:type="spellStart"/>
      <w:r>
        <w:t>Imobiliare</w:t>
      </w:r>
      <w:proofErr w:type="spellEnd"/>
      <w:r>
        <w:t xml:space="preserve"> de </w:t>
      </w:r>
      <w:proofErr w:type="spellStart"/>
      <w:r>
        <w:t>vanzare</w:t>
      </w:r>
      <w:proofErr w:type="spellEnd"/>
      <w:r>
        <w:t xml:space="preserve"> (an image with </w:t>
      </w:r>
      <w:r w:rsidR="007D1294">
        <w:t xml:space="preserve">a house and a text “De </w:t>
      </w:r>
      <w:proofErr w:type="spellStart"/>
      <w:r w:rsidR="007D1294">
        <w:t>vanzare</w:t>
      </w:r>
      <w:proofErr w:type="spellEnd"/>
      <w:r w:rsidR="007D1294">
        <w:t>”</w:t>
      </w:r>
    </w:p>
    <w:p w14:paraId="4EC2CD82" w14:textId="35E24B91" w:rsidR="007D1294" w:rsidRDefault="00283E4E" w:rsidP="00283E4E">
      <w:pPr>
        <w:pStyle w:val="ListParagraph"/>
        <w:numPr>
          <w:ilvl w:val="0"/>
          <w:numId w:val="16"/>
        </w:numPr>
      </w:pPr>
      <w:proofErr w:type="spellStart"/>
      <w:r>
        <w:t>Apartamente</w:t>
      </w:r>
      <w:proofErr w:type="spellEnd"/>
      <w:r>
        <w:t xml:space="preserve"> – </w:t>
      </w:r>
      <w:proofErr w:type="spellStart"/>
      <w:r>
        <w:t>Garsoniere</w:t>
      </w:r>
      <w:proofErr w:type="spellEnd"/>
      <w:r>
        <w:t xml:space="preserve"> de </w:t>
      </w:r>
      <w:proofErr w:type="spellStart"/>
      <w:r>
        <w:t>vanzare</w:t>
      </w:r>
      <w:proofErr w:type="spellEnd"/>
      <w:r>
        <w:t xml:space="preserve"> (an image with </w:t>
      </w:r>
      <w:r w:rsidR="00A57838">
        <w:t xml:space="preserve">a room and a text “De </w:t>
      </w:r>
      <w:proofErr w:type="spellStart"/>
      <w:r w:rsidR="00A57838">
        <w:t>vanzare</w:t>
      </w:r>
      <w:proofErr w:type="spellEnd"/>
      <w:r w:rsidR="00A57838">
        <w:t>” example :</w:t>
      </w:r>
      <w:r w:rsidR="004E681F">
        <w:t xml:space="preserve"> </w:t>
      </w:r>
      <w:hyperlink r:id="rId7" w:history="1">
        <w:r w:rsidR="004E681F" w:rsidRPr="008676F2">
          <w:rPr>
            <w:rStyle w:val="Hyperlink"/>
          </w:rPr>
          <w:t>https://images.app.goo.gl/i3qQxTACboeeLbo58</w:t>
        </w:r>
      </w:hyperlink>
      <w:r w:rsidR="004E681F">
        <w:t>)</w:t>
      </w:r>
    </w:p>
    <w:p w14:paraId="6DCAA496" w14:textId="52CADAEB" w:rsidR="004E681F" w:rsidRDefault="004E681F" w:rsidP="00283E4E">
      <w:pPr>
        <w:pStyle w:val="ListParagraph"/>
        <w:numPr>
          <w:ilvl w:val="0"/>
          <w:numId w:val="16"/>
        </w:numPr>
      </w:pPr>
      <w:r>
        <w:t xml:space="preserve">Case/Vile de </w:t>
      </w:r>
      <w:proofErr w:type="spellStart"/>
      <w:r>
        <w:t>vanzare</w:t>
      </w:r>
      <w:proofErr w:type="spellEnd"/>
      <w:r>
        <w:t xml:space="preserve"> (</w:t>
      </w:r>
      <w:r w:rsidR="005B6239">
        <w:t>an image w</w:t>
      </w:r>
      <w:r w:rsidR="00573C54">
        <w:t>ith</w:t>
      </w:r>
      <w:r w:rsidR="00963AED">
        <w:t xml:space="preserve"> a house or villas and a text “De </w:t>
      </w:r>
      <w:proofErr w:type="spellStart"/>
      <w:r w:rsidR="00963AED">
        <w:t>vanzare</w:t>
      </w:r>
      <w:proofErr w:type="spellEnd"/>
      <w:r w:rsidR="00963AED">
        <w:t>” example :</w:t>
      </w:r>
      <w:r w:rsidR="00963AED" w:rsidRPr="00963AED">
        <w:t xml:space="preserve"> </w:t>
      </w:r>
      <w:hyperlink r:id="rId8" w:history="1">
        <w:r w:rsidR="00963AED" w:rsidRPr="008676F2">
          <w:rPr>
            <w:rStyle w:val="Hyperlink"/>
          </w:rPr>
          <w:t>https://images.app.goo.gl/YKsvqxG19vZEMsti6</w:t>
        </w:r>
      </w:hyperlink>
      <w:r w:rsidR="00963AED">
        <w:t>)</w:t>
      </w:r>
    </w:p>
    <w:p w14:paraId="2DD07AD0" w14:textId="79797ECB" w:rsidR="00963AED" w:rsidRDefault="00A16CCC" w:rsidP="00283E4E">
      <w:pPr>
        <w:pStyle w:val="ListParagraph"/>
        <w:numPr>
          <w:ilvl w:val="0"/>
          <w:numId w:val="16"/>
        </w:numPr>
      </w:pPr>
      <w:proofErr w:type="spellStart"/>
      <w:r>
        <w:t>Spatii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 de </w:t>
      </w:r>
      <w:proofErr w:type="spellStart"/>
      <w:r>
        <w:t>vanzare</w:t>
      </w:r>
      <w:proofErr w:type="spellEnd"/>
      <w:r w:rsidR="00996632">
        <w:t xml:space="preserve"> ( an image with </w:t>
      </w:r>
      <w:r w:rsidR="007377FB">
        <w:t xml:space="preserve">an </w:t>
      </w:r>
      <w:r w:rsidR="000829EB">
        <w:t xml:space="preserve">commercial </w:t>
      </w:r>
      <w:r w:rsidR="005F1082">
        <w:t xml:space="preserve">spaces and a text “De </w:t>
      </w:r>
      <w:proofErr w:type="spellStart"/>
      <w:r w:rsidR="005F1082">
        <w:t>van</w:t>
      </w:r>
      <w:r w:rsidR="00A455C3">
        <w:t>zare</w:t>
      </w:r>
      <w:proofErr w:type="spellEnd"/>
      <w:r w:rsidR="00A455C3">
        <w:t>”</w:t>
      </w:r>
    </w:p>
    <w:p w14:paraId="450229A2" w14:textId="2F7C1EED" w:rsidR="000F4C61" w:rsidRDefault="0056697D" w:rsidP="00283E4E">
      <w:pPr>
        <w:pStyle w:val="ListParagraph"/>
        <w:numPr>
          <w:ilvl w:val="0"/>
          <w:numId w:val="16"/>
        </w:numPr>
      </w:pPr>
      <w:proofErr w:type="spellStart"/>
      <w:r>
        <w:t>Terenuri</w:t>
      </w:r>
      <w:proofErr w:type="spellEnd"/>
      <w:r>
        <w:t xml:space="preserve"> de </w:t>
      </w:r>
      <w:proofErr w:type="spellStart"/>
      <w:r>
        <w:t>vanzare</w:t>
      </w:r>
      <w:proofErr w:type="spellEnd"/>
      <w:r>
        <w:t xml:space="preserve"> ( an image </w:t>
      </w:r>
      <w:r w:rsidR="00FB2EDF">
        <w:t xml:space="preserve">with a land and a text “De </w:t>
      </w:r>
      <w:proofErr w:type="spellStart"/>
      <w:r w:rsidR="00FB2EDF">
        <w:t>vanzare</w:t>
      </w:r>
      <w:proofErr w:type="spellEnd"/>
      <w:r w:rsidR="00FB2EDF">
        <w:t xml:space="preserve">” example: </w:t>
      </w:r>
      <w:hyperlink r:id="rId9" w:history="1">
        <w:r w:rsidR="00FB2EDF" w:rsidRPr="008676F2">
          <w:rPr>
            <w:rStyle w:val="Hyperlink"/>
          </w:rPr>
          <w:t>https://images.app.goo.gl/z5xwzr4pR564XQZX9</w:t>
        </w:r>
      </w:hyperlink>
      <w:r w:rsidR="00FB2EDF">
        <w:t>)</w:t>
      </w:r>
    </w:p>
    <w:p w14:paraId="6EB4C777" w14:textId="02D036D9" w:rsidR="00FB2EDF" w:rsidRDefault="004E79A4" w:rsidP="00283E4E">
      <w:pPr>
        <w:pStyle w:val="ListParagraph"/>
        <w:numPr>
          <w:ilvl w:val="0"/>
          <w:numId w:val="16"/>
        </w:numPr>
      </w:pPr>
      <w:proofErr w:type="spellStart"/>
      <w:r>
        <w:t>Alte</w:t>
      </w:r>
      <w:r w:rsidR="00C64E3B">
        <w:t>le</w:t>
      </w:r>
      <w:proofErr w:type="spellEnd"/>
      <w:r w:rsidR="00C64E3B">
        <w:t xml:space="preserve"> </w:t>
      </w:r>
      <w:proofErr w:type="spellStart"/>
      <w:r w:rsidR="00C64E3B">
        <w:t>Proprietati</w:t>
      </w:r>
      <w:proofErr w:type="spellEnd"/>
      <w:r w:rsidR="00C64E3B">
        <w:t xml:space="preserve"> de </w:t>
      </w:r>
      <w:proofErr w:type="spellStart"/>
      <w:r w:rsidR="00C64E3B">
        <w:t>vanzare</w:t>
      </w:r>
      <w:proofErr w:type="spellEnd"/>
      <w:r w:rsidR="00C64E3B">
        <w:t xml:space="preserve"> ( an image with something like this :</w:t>
      </w:r>
      <w:r w:rsidR="00C64E3B" w:rsidRPr="00C64E3B">
        <w:t xml:space="preserve"> </w:t>
      </w:r>
      <w:hyperlink r:id="rId10" w:history="1">
        <w:r w:rsidR="00C64E3B" w:rsidRPr="008676F2">
          <w:rPr>
            <w:rStyle w:val="Hyperlink"/>
          </w:rPr>
          <w:t>https://images.app.goo.gl/5u7tJFR1QYEG6ND9A</w:t>
        </w:r>
      </w:hyperlink>
      <w:r w:rsidR="00C64E3B">
        <w:t xml:space="preserve"> and a text “De </w:t>
      </w:r>
      <w:proofErr w:type="spellStart"/>
      <w:r w:rsidR="00C64E3B">
        <w:t>vanzare</w:t>
      </w:r>
      <w:proofErr w:type="spellEnd"/>
      <w:r w:rsidR="00C64E3B">
        <w:t>”</w:t>
      </w:r>
      <w:r w:rsidR="0089645C">
        <w:t>)</w:t>
      </w:r>
    </w:p>
    <w:p w14:paraId="08D4DACF" w14:textId="36494F07" w:rsidR="006F3CD2" w:rsidRDefault="009033C3" w:rsidP="006F3CD2">
      <w:pPr>
        <w:ind w:left="360"/>
      </w:pPr>
      <w:r>
        <w:t>From here 1</w:t>
      </w:r>
    </w:p>
    <w:p w14:paraId="35698D8B" w14:textId="069D878D" w:rsidR="009033C3" w:rsidRDefault="009033C3" w:rsidP="006F3CD2">
      <w:pPr>
        <w:ind w:left="360"/>
      </w:pPr>
      <w:r>
        <w:t xml:space="preserve">Need to make something for 1 room,2 rooms, 3 rooms, 4 rooms, 5 rooms or more for </w:t>
      </w:r>
      <w:proofErr w:type="spellStart"/>
      <w:r>
        <w:t>apartaments</w:t>
      </w:r>
      <w:proofErr w:type="spellEnd"/>
      <w:r>
        <w:t xml:space="preserve"> </w:t>
      </w:r>
      <w:r w:rsidR="0007223C">
        <w:t xml:space="preserve">or </w:t>
      </w:r>
      <w:r w:rsidR="00995597">
        <w:t>single room</w:t>
      </w:r>
      <w:r w:rsidR="0007223C">
        <w:t xml:space="preserve"> category and also a text with “De </w:t>
      </w:r>
      <w:proofErr w:type="spellStart"/>
      <w:r w:rsidR="0007223C">
        <w:t>vanzare</w:t>
      </w:r>
      <w:proofErr w:type="spellEnd"/>
      <w:r w:rsidR="0007223C">
        <w:t>” on each on of them</w:t>
      </w:r>
      <w:r>
        <w:t xml:space="preserve"> </w:t>
      </w:r>
    </w:p>
    <w:p w14:paraId="7A5B3D01" w14:textId="30AEFEC1" w:rsidR="008E7EDF" w:rsidRDefault="008E7EDF" w:rsidP="00283E4E">
      <w:pPr>
        <w:pStyle w:val="ListParagraph"/>
        <w:numPr>
          <w:ilvl w:val="0"/>
          <w:numId w:val="16"/>
        </w:numPr>
      </w:pPr>
      <w:r>
        <w:t>1</w:t>
      </w:r>
      <w:r w:rsidR="00DA52CA">
        <w:t xml:space="preserve"> Camera</w:t>
      </w:r>
    </w:p>
    <w:p w14:paraId="446FEE48" w14:textId="15C67C90" w:rsidR="00DA52CA" w:rsidRDefault="00DA52CA" w:rsidP="00283E4E">
      <w:pPr>
        <w:pStyle w:val="ListParagraph"/>
        <w:numPr>
          <w:ilvl w:val="0"/>
          <w:numId w:val="16"/>
        </w:numPr>
      </w:pPr>
      <w:r>
        <w:t xml:space="preserve">2 </w:t>
      </w:r>
      <w:proofErr w:type="spellStart"/>
      <w:r>
        <w:t>Camere</w:t>
      </w:r>
      <w:proofErr w:type="spellEnd"/>
    </w:p>
    <w:p w14:paraId="36EA9742" w14:textId="631DD054" w:rsidR="00DA52CA" w:rsidRPr="007D1294" w:rsidRDefault="00DA52CA" w:rsidP="001636D2">
      <w:pPr>
        <w:pStyle w:val="ListParagraph"/>
        <w:numPr>
          <w:ilvl w:val="0"/>
          <w:numId w:val="16"/>
        </w:numPr>
      </w:pPr>
      <w:r>
        <w:t>3</w:t>
      </w:r>
      <w:r>
        <w:t xml:space="preserve"> </w:t>
      </w:r>
      <w:proofErr w:type="spellStart"/>
      <w:r>
        <w:t>Camere</w:t>
      </w:r>
      <w:proofErr w:type="spellEnd"/>
    </w:p>
    <w:p w14:paraId="34868DCC" w14:textId="403DE5BB" w:rsidR="00DA52CA" w:rsidRPr="007D1294" w:rsidRDefault="00DA52CA" w:rsidP="001636D2">
      <w:pPr>
        <w:pStyle w:val="ListParagraph"/>
        <w:numPr>
          <w:ilvl w:val="0"/>
          <w:numId w:val="16"/>
        </w:numPr>
      </w:pPr>
      <w:r>
        <w:t>4</w:t>
      </w:r>
      <w:r>
        <w:t xml:space="preserve"> </w:t>
      </w:r>
      <w:proofErr w:type="spellStart"/>
      <w:r>
        <w:t>Camere</w:t>
      </w:r>
      <w:proofErr w:type="spellEnd"/>
    </w:p>
    <w:p w14:paraId="28FA91FE" w14:textId="30B6877C" w:rsidR="00DA52CA" w:rsidRPr="007D1294" w:rsidRDefault="00DA52CA" w:rsidP="001636D2">
      <w:pPr>
        <w:pStyle w:val="ListParagraph"/>
        <w:numPr>
          <w:ilvl w:val="0"/>
          <w:numId w:val="16"/>
        </w:numPr>
      </w:pPr>
      <w:r>
        <w:t>5</w:t>
      </w:r>
      <w:r>
        <w:t xml:space="preserve"> </w:t>
      </w:r>
      <w:proofErr w:type="spellStart"/>
      <w:r>
        <w:t>Camere</w:t>
      </w:r>
      <w:proofErr w:type="spellEnd"/>
      <w:r>
        <w:t xml:space="preserve"> Sau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</w:p>
    <w:p w14:paraId="7AA56A43" w14:textId="0FD21F89" w:rsidR="00DA52CA" w:rsidRPr="007D1294" w:rsidRDefault="009033C3" w:rsidP="009033C3">
      <w:pPr>
        <w:ind w:left="360"/>
      </w:pPr>
      <w:r>
        <w:t>To here 1</w:t>
      </w:r>
    </w:p>
    <w:p w14:paraId="3A65E4E1" w14:textId="034B761E" w:rsidR="00385E9E" w:rsidRDefault="00995597" w:rsidP="00AD4C7C">
      <w:pPr>
        <w:pStyle w:val="Heading3"/>
        <w:numPr>
          <w:ilvl w:val="0"/>
          <w:numId w:val="15"/>
        </w:numPr>
      </w:pPr>
      <w:proofErr w:type="spellStart"/>
      <w:r>
        <w:t>Imobiliare</w:t>
      </w:r>
      <w:proofErr w:type="spellEnd"/>
      <w:r>
        <w:t xml:space="preserve"> de </w:t>
      </w:r>
      <w:proofErr w:type="spellStart"/>
      <w:r>
        <w:t>inchiriat</w:t>
      </w:r>
      <w:proofErr w:type="spellEnd"/>
      <w:r>
        <w:t xml:space="preserve"> </w:t>
      </w:r>
      <w:r>
        <w:t xml:space="preserve">on </w:t>
      </w:r>
      <w:r w:rsidR="002112E8">
        <w:t xml:space="preserve">this you need to putt same images as the category above just need to change the text for each one of them </w:t>
      </w:r>
      <w:r w:rsidR="00EE082D">
        <w:t xml:space="preserve">instead “De </w:t>
      </w:r>
      <w:proofErr w:type="spellStart"/>
      <w:r w:rsidR="00EE082D">
        <w:t>vanzare</w:t>
      </w:r>
      <w:proofErr w:type="spellEnd"/>
      <w:r w:rsidR="00EE082D">
        <w:t xml:space="preserve">” replace with ”De </w:t>
      </w:r>
      <w:proofErr w:type="spellStart"/>
      <w:r w:rsidR="00EE082D">
        <w:t>inchiriat</w:t>
      </w:r>
      <w:proofErr w:type="spellEnd"/>
      <w:r w:rsidR="00EE082D">
        <w:t>”</w:t>
      </w:r>
    </w:p>
    <w:p w14:paraId="00FF02E4" w14:textId="521E9BD4" w:rsidR="00EE082D" w:rsidRDefault="00EE082D" w:rsidP="00EE082D"/>
    <w:p w14:paraId="23D3775F" w14:textId="349655B0" w:rsidR="00EE082D" w:rsidRDefault="00EE082D" w:rsidP="00EE082D">
      <w:pPr>
        <w:pStyle w:val="Heading3"/>
        <w:numPr>
          <w:ilvl w:val="0"/>
          <w:numId w:val="15"/>
        </w:numPr>
      </w:pPr>
      <w:proofErr w:type="spellStart"/>
      <w:r>
        <w:lastRenderedPageBreak/>
        <w:t>Electronice</w:t>
      </w:r>
      <w:proofErr w:type="spellEnd"/>
      <w:r>
        <w:t xml:space="preserve"> </w:t>
      </w:r>
    </w:p>
    <w:p w14:paraId="066202F4" w14:textId="02A4B263" w:rsidR="00107CCE" w:rsidRDefault="00A47715" w:rsidP="00107CCE">
      <w:pPr>
        <w:pStyle w:val="ListParagraph"/>
        <w:numPr>
          <w:ilvl w:val="0"/>
          <w:numId w:val="17"/>
        </w:numPr>
      </w:pPr>
      <w:proofErr w:type="spellStart"/>
      <w:r>
        <w:t>Telefoane</w:t>
      </w:r>
      <w:proofErr w:type="spellEnd"/>
      <w:r>
        <w:t xml:space="preserve"> – </w:t>
      </w:r>
      <w:proofErr w:type="spellStart"/>
      <w:r>
        <w:t>Tablete</w:t>
      </w:r>
      <w:proofErr w:type="spellEnd"/>
      <w:r>
        <w:t xml:space="preserve"> ( an image with a smartphone and a tablet)</w:t>
      </w:r>
    </w:p>
    <w:p w14:paraId="035C24D5" w14:textId="76F7A732" w:rsidR="009B4D55" w:rsidRDefault="009B4D55" w:rsidP="00107CCE">
      <w:pPr>
        <w:pStyle w:val="ListParagraph"/>
        <w:numPr>
          <w:ilvl w:val="0"/>
          <w:numId w:val="17"/>
        </w:numPr>
      </w:pPr>
      <w:proofErr w:type="spellStart"/>
      <w:r>
        <w:t>Telefoane</w:t>
      </w:r>
      <w:proofErr w:type="spellEnd"/>
      <w:r>
        <w:t xml:space="preserve"> ( an image with a smartphone)</w:t>
      </w:r>
    </w:p>
    <w:p w14:paraId="15D62493" w14:textId="5345D52C" w:rsidR="00AC2B39" w:rsidRDefault="00AC2B39" w:rsidP="00AC2B39">
      <w:pPr>
        <w:pStyle w:val="ListParagraph"/>
      </w:pPr>
    </w:p>
    <w:p w14:paraId="390FD48C" w14:textId="566384E7" w:rsidR="00AC2B39" w:rsidRDefault="00AC2B39" w:rsidP="00AC2B39">
      <w:pPr>
        <w:pStyle w:val="ListParagraph"/>
      </w:pPr>
      <w:r>
        <w:t xml:space="preserve">From here 2 make ( putt an image with </w:t>
      </w:r>
      <w:r w:rsidR="00D57E6F">
        <w:t>a phone of each model and the brand of his )</w:t>
      </w:r>
    </w:p>
    <w:p w14:paraId="42EE7DBD" w14:textId="2C739D3E" w:rsidR="00D57E6F" w:rsidRDefault="00D57E6F" w:rsidP="00AC2B39">
      <w:pPr>
        <w:pStyle w:val="ListParagraph"/>
      </w:pPr>
      <w:r>
        <w:t xml:space="preserve">Example : for first category (Samsung) </w:t>
      </w:r>
      <w:r w:rsidR="008D5629">
        <w:t xml:space="preserve">you can make an image with a Samsung phone like this : </w:t>
      </w:r>
      <w:hyperlink r:id="rId11" w:history="1">
        <w:r w:rsidR="008D5629" w:rsidRPr="008676F2">
          <w:rPr>
            <w:rStyle w:val="Hyperlink"/>
          </w:rPr>
          <w:t>https://images.app.goo.gl/w3wZKg3MJhRwAPY37</w:t>
        </w:r>
      </w:hyperlink>
      <w:r w:rsidR="008D5629">
        <w:t xml:space="preserve">   this is a s10+</w:t>
      </w:r>
      <w:r w:rsidR="00F673D5">
        <w:t xml:space="preserve"> and</w:t>
      </w:r>
      <w:r w:rsidR="007124F6">
        <w:t xml:space="preserve"> make something like his logo :</w:t>
      </w:r>
      <w:hyperlink r:id="rId12" w:history="1">
        <w:r w:rsidR="007124F6" w:rsidRPr="008676F2">
          <w:rPr>
            <w:rStyle w:val="Hyperlink"/>
          </w:rPr>
          <w:t>https://images.app.goo.gl/Y9JTkGRRJe8N6yYQ6</w:t>
        </w:r>
      </w:hyperlink>
      <w:r w:rsidR="007124F6">
        <w:t xml:space="preserve"> </w:t>
      </w:r>
      <w:r w:rsidR="00683202">
        <w:t>for people to know this is a Samsung) and continue with the rest</w:t>
      </w:r>
    </w:p>
    <w:p w14:paraId="7B1448F9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13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Samsung (0)</w:t>
        </w:r>
      </w:hyperlink>
    </w:p>
    <w:p w14:paraId="54407044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14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iPhone (0)</w:t>
        </w:r>
      </w:hyperlink>
    </w:p>
    <w:p w14:paraId="471FCBA0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15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Huawei (0)</w:t>
        </w:r>
      </w:hyperlink>
    </w:p>
    <w:p w14:paraId="29D39AAF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16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Microsoft - Nokia (0)</w:t>
        </w:r>
      </w:hyperlink>
    </w:p>
    <w:p w14:paraId="35E1F215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17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Motorola (0)</w:t>
        </w:r>
      </w:hyperlink>
    </w:p>
    <w:p w14:paraId="3810E68C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18" w:history="1"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Allview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7B69574E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19" w:history="1"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Htc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1347525C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20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Sony (0)</w:t>
        </w:r>
      </w:hyperlink>
    </w:p>
    <w:p w14:paraId="322F5330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21" w:history="1"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Lg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5C972204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22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Blackberry (0)</w:t>
        </w:r>
      </w:hyperlink>
    </w:p>
    <w:p w14:paraId="2D00DB88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23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Lenovo (0)</w:t>
        </w:r>
      </w:hyperlink>
    </w:p>
    <w:p w14:paraId="14F2AF59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24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Vodafone (0)</w:t>
        </w:r>
      </w:hyperlink>
    </w:p>
    <w:p w14:paraId="3D3DB2FD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25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Orange (0)</w:t>
        </w:r>
      </w:hyperlink>
    </w:p>
    <w:p w14:paraId="03085C98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26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Alcatel (0)</w:t>
        </w:r>
      </w:hyperlink>
    </w:p>
    <w:p w14:paraId="72D4EE09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27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Xiaomi (0)</w:t>
        </w:r>
      </w:hyperlink>
    </w:p>
    <w:p w14:paraId="6DBCBFA9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28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One Plus (0)</w:t>
        </w:r>
      </w:hyperlink>
    </w:p>
    <w:p w14:paraId="7D11B8FE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29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Google (0)</w:t>
        </w:r>
      </w:hyperlink>
    </w:p>
    <w:p w14:paraId="2BF2D931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30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Honor (0)</w:t>
        </w:r>
      </w:hyperlink>
    </w:p>
    <w:p w14:paraId="1E82FC74" w14:textId="77777777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31" w:history="1"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iHunt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221BA4D7" w14:textId="42064C68" w:rsidR="00E46F52" w:rsidRDefault="00E46F52" w:rsidP="00E46F52">
      <w:pPr>
        <w:numPr>
          <w:ilvl w:val="0"/>
          <w:numId w:val="17"/>
        </w:numPr>
        <w:shd w:val="clear" w:color="auto" w:fill="FFFFFF"/>
        <w:spacing w:before="150" w:after="0" w:line="420" w:lineRule="atLeast"/>
        <w:divId w:val="1864782992"/>
        <w:rPr>
          <w:rFonts w:ascii="Arial" w:eastAsia="Times New Roman" w:hAnsi="Arial" w:cs="Arial"/>
          <w:color w:val="646464"/>
          <w:sz w:val="23"/>
          <w:szCs w:val="23"/>
        </w:rPr>
      </w:pPr>
      <w:hyperlink r:id="rId32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 xml:space="preserve">Alte </w:t>
        </w:r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marci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 xml:space="preserve"> de </w:t>
        </w:r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>telefoane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</w:rPr>
          <w:t xml:space="preserve"> (0</w:t>
        </w:r>
      </w:hyperlink>
      <w:r>
        <w:rPr>
          <w:rFonts w:ascii="Arial" w:eastAsia="Times New Roman" w:hAnsi="Arial" w:cs="Arial"/>
          <w:color w:val="646464"/>
          <w:sz w:val="23"/>
          <w:szCs w:val="23"/>
        </w:rPr>
        <w:t>)</w:t>
      </w:r>
    </w:p>
    <w:p w14:paraId="09AD5F58" w14:textId="77777777" w:rsidR="001661BB" w:rsidRDefault="001661BB" w:rsidP="00E46F52">
      <w:pPr>
        <w:pStyle w:val="ListParagraph"/>
      </w:pPr>
    </w:p>
    <w:p w14:paraId="7320EC96" w14:textId="38920F4E" w:rsidR="009B4D55" w:rsidRDefault="009B4D55" w:rsidP="001661BB">
      <w:pPr>
        <w:pStyle w:val="ListParagraph"/>
        <w:numPr>
          <w:ilvl w:val="0"/>
          <w:numId w:val="17"/>
        </w:numPr>
      </w:pPr>
      <w:proofErr w:type="spellStart"/>
      <w:r>
        <w:t>Tablete</w:t>
      </w:r>
      <w:proofErr w:type="spellEnd"/>
      <w:r>
        <w:t xml:space="preserve"> ( an image with a tablet)</w:t>
      </w:r>
    </w:p>
    <w:p w14:paraId="6CDBA3A7" w14:textId="70663DD3" w:rsidR="00A47715" w:rsidRDefault="00A47715" w:rsidP="00107CCE">
      <w:pPr>
        <w:pStyle w:val="ListParagraph"/>
        <w:numPr>
          <w:ilvl w:val="0"/>
          <w:numId w:val="17"/>
        </w:numPr>
      </w:pPr>
      <w:r>
        <w:t xml:space="preserve">Laptop – </w:t>
      </w:r>
      <w:proofErr w:type="spellStart"/>
      <w:r>
        <w:t>Calculatoare</w:t>
      </w:r>
      <w:proofErr w:type="spellEnd"/>
      <w:r>
        <w:t xml:space="preserve"> ( an image with a laptop and a </w:t>
      </w:r>
      <w:r w:rsidR="00FF61AB">
        <w:t>computer)</w:t>
      </w:r>
    </w:p>
    <w:p w14:paraId="1D5EAD7B" w14:textId="3787B6D0" w:rsidR="00FF61AB" w:rsidRDefault="00FF61AB" w:rsidP="00107CCE">
      <w:pPr>
        <w:pStyle w:val="ListParagraph"/>
        <w:numPr>
          <w:ilvl w:val="0"/>
          <w:numId w:val="17"/>
        </w:numPr>
      </w:pPr>
      <w:proofErr w:type="spellStart"/>
      <w:r>
        <w:t>Televizoare</w:t>
      </w:r>
      <w:proofErr w:type="spellEnd"/>
      <w:r>
        <w:t xml:space="preserve"> – </w:t>
      </w:r>
      <w:proofErr w:type="spellStart"/>
      <w:r>
        <w:t>Monitoare</w:t>
      </w:r>
      <w:proofErr w:type="spellEnd"/>
      <w:r>
        <w:t xml:space="preserve"> ( an image with a tv and a </w:t>
      </w:r>
      <w:r w:rsidR="00C70AFC">
        <w:t>monitor)</w:t>
      </w:r>
    </w:p>
    <w:p w14:paraId="6C7D28CB" w14:textId="35F4596C" w:rsidR="00C70AFC" w:rsidRDefault="00C70AFC" w:rsidP="00107CCE">
      <w:pPr>
        <w:pStyle w:val="ListParagraph"/>
        <w:numPr>
          <w:ilvl w:val="0"/>
          <w:numId w:val="17"/>
        </w:numPr>
      </w:pPr>
      <w:proofErr w:type="spellStart"/>
      <w:r>
        <w:t>Aparate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– </w:t>
      </w:r>
      <w:proofErr w:type="spellStart"/>
      <w:r>
        <w:t>Camere</w:t>
      </w:r>
      <w:proofErr w:type="spellEnd"/>
      <w:r>
        <w:t xml:space="preserve"> video ( an image with </w:t>
      </w:r>
      <w:r w:rsidR="0035071F">
        <w:t>photo camera and a video camera)</w:t>
      </w:r>
    </w:p>
    <w:p w14:paraId="7A174A10" w14:textId="5ECE8CA3" w:rsidR="0035071F" w:rsidRDefault="0035071F" w:rsidP="00107CCE">
      <w:pPr>
        <w:pStyle w:val="ListParagraph"/>
        <w:numPr>
          <w:ilvl w:val="0"/>
          <w:numId w:val="17"/>
        </w:numPr>
      </w:pPr>
      <w:proofErr w:type="spellStart"/>
      <w:r>
        <w:t>Gps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navigatie</w:t>
      </w:r>
      <w:proofErr w:type="spellEnd"/>
      <w:r>
        <w:t xml:space="preserve"> ( an image with a </w:t>
      </w:r>
      <w:proofErr w:type="spellStart"/>
      <w:r>
        <w:t>gps</w:t>
      </w:r>
      <w:proofErr w:type="spellEnd"/>
      <w:r w:rsidR="006577F5">
        <w:t xml:space="preserve"> like this :</w:t>
      </w:r>
      <w:r w:rsidR="006577F5" w:rsidRPr="006577F5">
        <w:t xml:space="preserve"> </w:t>
      </w:r>
      <w:hyperlink r:id="rId33" w:history="1">
        <w:r w:rsidR="006577F5" w:rsidRPr="008676F2">
          <w:rPr>
            <w:rStyle w:val="Hyperlink"/>
          </w:rPr>
          <w:t>https://images.app.goo.gl/k6sL4hgnVCCxcYsz7</w:t>
        </w:r>
      </w:hyperlink>
      <w:r w:rsidR="006577F5">
        <w:t>)</w:t>
      </w:r>
    </w:p>
    <w:p w14:paraId="0DCFA30E" w14:textId="3BE137A0" w:rsidR="006577F5" w:rsidRDefault="00267AD6" w:rsidP="00107CCE">
      <w:pPr>
        <w:pStyle w:val="ListParagraph"/>
        <w:numPr>
          <w:ilvl w:val="0"/>
          <w:numId w:val="17"/>
        </w:numPr>
      </w:pPr>
      <w:proofErr w:type="spellStart"/>
      <w:r>
        <w:t>Imprimante</w:t>
      </w:r>
      <w:proofErr w:type="spellEnd"/>
      <w:r>
        <w:t xml:space="preserve"> – </w:t>
      </w:r>
      <w:proofErr w:type="spellStart"/>
      <w:r>
        <w:t>Scanere</w:t>
      </w:r>
      <w:proofErr w:type="spellEnd"/>
      <w:r>
        <w:t xml:space="preserve"> (an image with a printer and a scanner)</w:t>
      </w:r>
    </w:p>
    <w:p w14:paraId="4A1FC213" w14:textId="0F1D458E" w:rsidR="0048318A" w:rsidRDefault="0048318A" w:rsidP="00107CCE">
      <w:pPr>
        <w:pStyle w:val="ListParagraph"/>
        <w:numPr>
          <w:ilvl w:val="0"/>
          <w:numId w:val="17"/>
        </w:numPr>
      </w:pPr>
      <w:r>
        <w:t>Audio – Video (</w:t>
      </w:r>
      <w:r w:rsidR="001941A6">
        <w:t xml:space="preserve"> an image like this </w:t>
      </w:r>
      <w:hyperlink r:id="rId34" w:history="1">
        <w:r w:rsidR="001941A6" w:rsidRPr="008676F2">
          <w:rPr>
            <w:rStyle w:val="Hyperlink"/>
          </w:rPr>
          <w:t>https://images.app.goo.gl/ZeNeigFhp2snW5QU7</w:t>
        </w:r>
      </w:hyperlink>
      <w:r w:rsidR="001941A6">
        <w:t>)</w:t>
      </w:r>
    </w:p>
    <w:p w14:paraId="6768F15B" w14:textId="2C827F2B" w:rsidR="001941A6" w:rsidRDefault="001941A6" w:rsidP="00107CCE">
      <w:pPr>
        <w:pStyle w:val="ListParagraph"/>
        <w:numPr>
          <w:ilvl w:val="0"/>
          <w:numId w:val="17"/>
        </w:numPr>
      </w:pPr>
      <w:proofErr w:type="spellStart"/>
      <w:r>
        <w:t>Aparate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 (</w:t>
      </w:r>
      <w:r w:rsidR="00983D3C">
        <w:t xml:space="preserve">an image </w:t>
      </w:r>
      <w:r w:rsidR="00C01981">
        <w:t xml:space="preserve">like this : </w:t>
      </w:r>
      <w:hyperlink r:id="rId35" w:history="1">
        <w:r w:rsidR="00C01981" w:rsidRPr="008676F2">
          <w:rPr>
            <w:rStyle w:val="Hyperlink"/>
          </w:rPr>
          <w:t>https://images.app.goo.gl/1K2scQbkPvLysM1d7</w:t>
        </w:r>
      </w:hyperlink>
      <w:r w:rsidR="00C01981">
        <w:t>)</w:t>
      </w:r>
    </w:p>
    <w:p w14:paraId="586BA75D" w14:textId="6FD70904" w:rsidR="00C01981" w:rsidRDefault="00F434E1" w:rsidP="00107CCE">
      <w:pPr>
        <w:pStyle w:val="ListParagraph"/>
        <w:numPr>
          <w:ilvl w:val="0"/>
          <w:numId w:val="17"/>
        </w:numPr>
      </w:pPr>
      <w:proofErr w:type="spellStart"/>
      <w:r>
        <w:t>Piese</w:t>
      </w:r>
      <w:proofErr w:type="spellEnd"/>
      <w:r>
        <w:t xml:space="preserve"> &amp;</w:t>
      </w:r>
      <w:r w:rsidR="00AC7CE2">
        <w:t xml:space="preserve"> </w:t>
      </w:r>
      <w:proofErr w:type="spellStart"/>
      <w:r w:rsidR="00AC7CE2">
        <w:t>Componente</w:t>
      </w:r>
      <w:proofErr w:type="spellEnd"/>
      <w:r w:rsidR="00AC7CE2">
        <w:t xml:space="preserve"> </w:t>
      </w:r>
      <w:proofErr w:type="spellStart"/>
      <w:r w:rsidR="00AC7CE2">
        <w:t>Electronice</w:t>
      </w:r>
      <w:proofErr w:type="spellEnd"/>
      <w:r w:rsidR="00AC7CE2">
        <w:t xml:space="preserve"> ( an image </w:t>
      </w:r>
      <w:r w:rsidR="00D16888">
        <w:t xml:space="preserve">like this </w:t>
      </w:r>
      <w:hyperlink r:id="rId36" w:history="1">
        <w:r w:rsidR="00D16888" w:rsidRPr="008676F2">
          <w:rPr>
            <w:rStyle w:val="Hyperlink"/>
          </w:rPr>
          <w:t>https://images.app.goo.gl/vfuX3AGzAeo2mHDa9</w:t>
        </w:r>
      </w:hyperlink>
      <w:r w:rsidR="00D16888">
        <w:t>)</w:t>
      </w:r>
      <w:r w:rsidR="007C28CD">
        <w:t>,</w:t>
      </w:r>
      <w:r w:rsidR="007C28CD" w:rsidRPr="007C28CD">
        <w:t xml:space="preserve"> https://images.app.goo.gl/weKdmBaniH9YtBA56</w:t>
      </w:r>
      <w:r w:rsidR="00BD2638">
        <w:t>,</w:t>
      </w:r>
      <w:r w:rsidR="00BD2638" w:rsidRPr="00BD2638">
        <w:t xml:space="preserve"> https://images.app.goo.gl/rsyvFwCjeWJtacxt9</w:t>
      </w:r>
      <w:r w:rsidR="00BD2638">
        <w:t>)</w:t>
      </w:r>
    </w:p>
    <w:p w14:paraId="662CC490" w14:textId="08CBBF50" w:rsidR="00D16888" w:rsidRDefault="00090476" w:rsidP="00107CCE">
      <w:pPr>
        <w:pStyle w:val="ListParagraph"/>
        <w:numPr>
          <w:ilvl w:val="0"/>
          <w:numId w:val="17"/>
        </w:numPr>
      </w:pPr>
      <w:proofErr w:type="spellStart"/>
      <w:r>
        <w:t>Accesorii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 (</w:t>
      </w:r>
      <w:r w:rsidR="00B53A9E">
        <w:t xml:space="preserve">an image </w:t>
      </w:r>
      <w:r w:rsidR="00DE4449">
        <w:t xml:space="preserve">with accessories for electronics , like </w:t>
      </w:r>
      <w:r w:rsidR="00684554">
        <w:t>tv support, headphones, cove</w:t>
      </w:r>
      <w:r w:rsidR="005C1EC8">
        <w:t xml:space="preserve">rs </w:t>
      </w:r>
      <w:proofErr w:type="spellStart"/>
      <w:r w:rsidR="005C1EC8">
        <w:t>etc</w:t>
      </w:r>
      <w:proofErr w:type="spellEnd"/>
      <w:r w:rsidR="005C1EC8">
        <w:t>…)</w:t>
      </w:r>
    </w:p>
    <w:p w14:paraId="0B771A36" w14:textId="43F52F44" w:rsidR="005C1EC8" w:rsidRDefault="005C1EC8" w:rsidP="00107CCE">
      <w:pPr>
        <w:pStyle w:val="ListParagraph"/>
        <w:numPr>
          <w:ilvl w:val="0"/>
          <w:numId w:val="17"/>
        </w:numPr>
      </w:pPr>
      <w:proofErr w:type="spellStart"/>
      <w:r>
        <w:t>Periferice</w:t>
      </w:r>
      <w:proofErr w:type="spellEnd"/>
      <w:r w:rsidR="00230995">
        <w:t xml:space="preserve">(an image with peripheral: mouse, keyboard, </w:t>
      </w:r>
      <w:r w:rsidR="00751B5B">
        <w:t>headphones…)</w:t>
      </w:r>
    </w:p>
    <w:p w14:paraId="30231C92" w14:textId="246FDF79" w:rsidR="00751B5B" w:rsidRDefault="00751B5B" w:rsidP="00107CCE">
      <w:pPr>
        <w:pStyle w:val="ListParagraph"/>
        <w:numPr>
          <w:ilvl w:val="0"/>
          <w:numId w:val="17"/>
        </w:numPr>
      </w:pPr>
      <w:proofErr w:type="spellStart"/>
      <w:r>
        <w:t>Cabluri</w:t>
      </w:r>
      <w:proofErr w:type="spellEnd"/>
      <w:r>
        <w:t xml:space="preserve"> – </w:t>
      </w:r>
      <w:proofErr w:type="spellStart"/>
      <w:r>
        <w:t>Incarcatoare</w:t>
      </w:r>
      <w:proofErr w:type="spellEnd"/>
      <w:r>
        <w:t xml:space="preserve"> (</w:t>
      </w:r>
      <w:r w:rsidR="005909C0">
        <w:t xml:space="preserve">an image with </w:t>
      </w:r>
      <w:r w:rsidR="00B1526A">
        <w:t xml:space="preserve">like this : </w:t>
      </w:r>
      <w:r w:rsidR="00B1526A" w:rsidRPr="00B1526A">
        <w:t>https://images.app.goo.gl/TFUZTwRspBKcYy747</w:t>
      </w:r>
      <w:r w:rsidR="00B1526A">
        <w:t>,</w:t>
      </w:r>
      <w:r w:rsidR="001F78C3" w:rsidRPr="001F78C3">
        <w:t xml:space="preserve"> </w:t>
      </w:r>
      <w:hyperlink r:id="rId37" w:history="1">
        <w:r w:rsidR="001F78C3" w:rsidRPr="008676F2">
          <w:rPr>
            <w:rStyle w:val="Hyperlink"/>
          </w:rPr>
          <w:t>https://images.app.goo.gl/JJoARti7niRpeF2D7</w:t>
        </w:r>
      </w:hyperlink>
    </w:p>
    <w:p w14:paraId="60AED655" w14:textId="77777777" w:rsidR="001F78C3" w:rsidRPr="00107CCE" w:rsidRDefault="001F78C3" w:rsidP="00107CCE">
      <w:pPr>
        <w:pStyle w:val="ListParagraph"/>
        <w:numPr>
          <w:ilvl w:val="0"/>
          <w:numId w:val="17"/>
        </w:numPr>
      </w:pPr>
    </w:p>
    <w:sectPr w:rsidR="001F78C3" w:rsidRPr="00107CCE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D004" w14:textId="77777777" w:rsidR="00D85DF9" w:rsidRDefault="00D85DF9">
      <w:pPr>
        <w:spacing w:after="0" w:line="240" w:lineRule="auto"/>
      </w:pPr>
      <w:r>
        <w:separator/>
      </w:r>
    </w:p>
    <w:p w14:paraId="46F60624" w14:textId="77777777" w:rsidR="00D85DF9" w:rsidRDefault="00D85DF9"/>
    <w:p w14:paraId="67566100" w14:textId="77777777" w:rsidR="00D85DF9" w:rsidRDefault="00D85DF9"/>
  </w:endnote>
  <w:endnote w:type="continuationSeparator" w:id="0">
    <w:p w14:paraId="23B2CBC6" w14:textId="77777777" w:rsidR="00D85DF9" w:rsidRDefault="00D85DF9">
      <w:pPr>
        <w:spacing w:after="0" w:line="240" w:lineRule="auto"/>
      </w:pPr>
      <w:r>
        <w:continuationSeparator/>
      </w:r>
    </w:p>
    <w:p w14:paraId="1D40241A" w14:textId="77777777" w:rsidR="00D85DF9" w:rsidRDefault="00D85DF9"/>
    <w:p w14:paraId="40B5C3A0" w14:textId="77777777" w:rsidR="00D85DF9" w:rsidRDefault="00D85D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6AD3" w14:textId="77777777" w:rsidR="00385E9E" w:rsidRDefault="00385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98AAD" w14:textId="77777777" w:rsidR="00385E9E" w:rsidRDefault="00D85D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CD7D" w14:textId="77777777" w:rsidR="00385E9E" w:rsidRDefault="00385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BE79" w14:textId="77777777" w:rsidR="00D85DF9" w:rsidRDefault="00D85DF9">
      <w:pPr>
        <w:spacing w:after="0" w:line="240" w:lineRule="auto"/>
      </w:pPr>
      <w:r>
        <w:separator/>
      </w:r>
    </w:p>
    <w:p w14:paraId="262D319A" w14:textId="77777777" w:rsidR="00D85DF9" w:rsidRDefault="00D85DF9"/>
    <w:p w14:paraId="2ED4AE59" w14:textId="77777777" w:rsidR="00D85DF9" w:rsidRDefault="00D85DF9"/>
  </w:footnote>
  <w:footnote w:type="continuationSeparator" w:id="0">
    <w:p w14:paraId="700FEFD6" w14:textId="77777777" w:rsidR="00D85DF9" w:rsidRDefault="00D85DF9">
      <w:pPr>
        <w:spacing w:after="0" w:line="240" w:lineRule="auto"/>
      </w:pPr>
      <w:r>
        <w:continuationSeparator/>
      </w:r>
    </w:p>
    <w:p w14:paraId="2E70E7DE" w14:textId="77777777" w:rsidR="00D85DF9" w:rsidRDefault="00D85DF9"/>
    <w:p w14:paraId="3C7C04B1" w14:textId="77777777" w:rsidR="00D85DF9" w:rsidRDefault="00D85D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EB68" w14:textId="77777777" w:rsidR="00385E9E" w:rsidRDefault="00385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041D" w14:textId="77777777" w:rsidR="00385E9E" w:rsidRDefault="00385E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9E8" w14:textId="77777777" w:rsidR="00385E9E" w:rsidRDefault="00385E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51FF9"/>
    <w:multiLevelType w:val="hybridMultilevel"/>
    <w:tmpl w:val="96862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F30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12A44"/>
    <w:multiLevelType w:val="hybridMultilevel"/>
    <w:tmpl w:val="63261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B77C8"/>
    <w:multiLevelType w:val="hybridMultilevel"/>
    <w:tmpl w:val="16B43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4"/>
  </w:num>
  <w:num w:numId="16">
    <w:abstractNumId w:val="12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CD"/>
    <w:rsid w:val="0007223C"/>
    <w:rsid w:val="000829EB"/>
    <w:rsid w:val="00090476"/>
    <w:rsid w:val="000F4C61"/>
    <w:rsid w:val="00107CCE"/>
    <w:rsid w:val="001661BB"/>
    <w:rsid w:val="001941A6"/>
    <w:rsid w:val="001F78C3"/>
    <w:rsid w:val="002112E8"/>
    <w:rsid w:val="00230995"/>
    <w:rsid w:val="00267AD6"/>
    <w:rsid w:val="00283E4E"/>
    <w:rsid w:val="002B6212"/>
    <w:rsid w:val="0035071F"/>
    <w:rsid w:val="00385E9E"/>
    <w:rsid w:val="0048318A"/>
    <w:rsid w:val="004E681F"/>
    <w:rsid w:val="004E79A4"/>
    <w:rsid w:val="0056697D"/>
    <w:rsid w:val="00573C54"/>
    <w:rsid w:val="005909C0"/>
    <w:rsid w:val="005B6239"/>
    <w:rsid w:val="005C1EC8"/>
    <w:rsid w:val="005F1082"/>
    <w:rsid w:val="006577F5"/>
    <w:rsid w:val="00683202"/>
    <w:rsid w:val="00684554"/>
    <w:rsid w:val="006F3CD2"/>
    <w:rsid w:val="007124F6"/>
    <w:rsid w:val="007377FB"/>
    <w:rsid w:val="00751B5B"/>
    <w:rsid w:val="007C28CD"/>
    <w:rsid w:val="007D1294"/>
    <w:rsid w:val="0089645C"/>
    <w:rsid w:val="008D5629"/>
    <w:rsid w:val="008E7EDF"/>
    <w:rsid w:val="009033C3"/>
    <w:rsid w:val="00963AED"/>
    <w:rsid w:val="00983D3C"/>
    <w:rsid w:val="00995597"/>
    <w:rsid w:val="00996632"/>
    <w:rsid w:val="009B4D55"/>
    <w:rsid w:val="00A16CCC"/>
    <w:rsid w:val="00A455C3"/>
    <w:rsid w:val="00A47715"/>
    <w:rsid w:val="00A57838"/>
    <w:rsid w:val="00AC2B39"/>
    <w:rsid w:val="00AC7CE2"/>
    <w:rsid w:val="00B1526A"/>
    <w:rsid w:val="00B53A9E"/>
    <w:rsid w:val="00BD2638"/>
    <w:rsid w:val="00C01981"/>
    <w:rsid w:val="00C64E3B"/>
    <w:rsid w:val="00C70AFC"/>
    <w:rsid w:val="00D16888"/>
    <w:rsid w:val="00D57E6F"/>
    <w:rsid w:val="00D85DF9"/>
    <w:rsid w:val="00DA52CA"/>
    <w:rsid w:val="00DE4449"/>
    <w:rsid w:val="00E16235"/>
    <w:rsid w:val="00E46F52"/>
    <w:rsid w:val="00EE082D"/>
    <w:rsid w:val="00EE1BCD"/>
    <w:rsid w:val="00F434E1"/>
    <w:rsid w:val="00F673D5"/>
    <w:rsid w:val="00FB2EDF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77789"/>
  <w15:chartTrackingRefBased/>
  <w15:docId w15:val="{46A301DD-DF7C-4922-B05E-4C655E7E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83E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6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xlo.com/listing-category/electronice/telefoane-tablete/telefoane/samsung/" TargetMode="External"/><Relationship Id="rId18" Type="http://schemas.openxmlformats.org/officeDocument/2006/relationships/hyperlink" Target="https://noxlo.com/listing-category/electronice/telefoane-tablete/telefoane/allview/" TargetMode="External"/><Relationship Id="rId26" Type="http://schemas.openxmlformats.org/officeDocument/2006/relationships/hyperlink" Target="https://noxlo.com/listing-category/electronice/telefoane-tablete/telefoane/alcatel/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noxlo.com/listing-category/electronice/telefoane-tablete/telefoane/lg/" TargetMode="External"/><Relationship Id="rId34" Type="http://schemas.openxmlformats.org/officeDocument/2006/relationships/hyperlink" Target="https://images.app.goo.gl/ZeNeigFhp2snW5QU7" TargetMode="External"/><Relationship Id="rId42" Type="http://schemas.openxmlformats.org/officeDocument/2006/relationships/header" Target="header3.xml"/><Relationship Id="rId7" Type="http://schemas.openxmlformats.org/officeDocument/2006/relationships/hyperlink" Target="https://images.app.goo.gl/i3qQxTACboeeLbo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xlo.com/listing-category/electronice/telefoane-tablete/telefoane/microsoft-nokia/" TargetMode="External"/><Relationship Id="rId29" Type="http://schemas.openxmlformats.org/officeDocument/2006/relationships/hyperlink" Target="https://noxlo.com/listing-category/electronice/telefoane-tablete/telefoane/goo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ages.app.goo.gl/w3wZKg3MJhRwAPY37" TargetMode="External"/><Relationship Id="rId24" Type="http://schemas.openxmlformats.org/officeDocument/2006/relationships/hyperlink" Target="https://noxlo.com/listing-category/electronice/telefoane-tablete/telefoane/vodafone/" TargetMode="External"/><Relationship Id="rId32" Type="http://schemas.openxmlformats.org/officeDocument/2006/relationships/hyperlink" Target="https://noxlo.com/listing-category/electronice/telefoane-tablete/telefoane/alte-marci-de-telefoane/" TargetMode="External"/><Relationship Id="rId37" Type="http://schemas.openxmlformats.org/officeDocument/2006/relationships/hyperlink" Target="https://images.app.goo.gl/JJoARti7niRpeF2D7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noxlo.com/listing-category/electronice/telefoane-tablete/telefoane/huawei/" TargetMode="External"/><Relationship Id="rId23" Type="http://schemas.openxmlformats.org/officeDocument/2006/relationships/hyperlink" Target="https://noxlo.com/listing-category/electronice/telefoane-tablete/telefoane/lenovo/" TargetMode="External"/><Relationship Id="rId28" Type="http://schemas.openxmlformats.org/officeDocument/2006/relationships/hyperlink" Target="https://noxlo.com/listing-category/electronice/telefoane-tablete/telefoane/one-plus/" TargetMode="External"/><Relationship Id="rId36" Type="http://schemas.openxmlformats.org/officeDocument/2006/relationships/hyperlink" Target="https://images.app.goo.gl/vfuX3AGzAeo2mHDa9" TargetMode="External"/><Relationship Id="rId10" Type="http://schemas.openxmlformats.org/officeDocument/2006/relationships/hyperlink" Target="https://images.app.goo.gl/5u7tJFR1QYEG6ND9A" TargetMode="External"/><Relationship Id="rId19" Type="http://schemas.openxmlformats.org/officeDocument/2006/relationships/hyperlink" Target="https://noxlo.com/listing-category/electronice/telefoane-tablete/telefoane/htc/" TargetMode="External"/><Relationship Id="rId31" Type="http://schemas.openxmlformats.org/officeDocument/2006/relationships/hyperlink" Target="https://noxlo.com/listing-category/electronice/telefoane-tablete/telefoane/ihunt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ges.app.goo.gl/z5xwzr4pR564XQZX9" TargetMode="External"/><Relationship Id="rId14" Type="http://schemas.openxmlformats.org/officeDocument/2006/relationships/hyperlink" Target="https://noxlo.com/listing-category/electronice/telefoane-tablete/telefoane/iphone/" TargetMode="External"/><Relationship Id="rId22" Type="http://schemas.openxmlformats.org/officeDocument/2006/relationships/hyperlink" Target="https://noxlo.com/listing-category/electronice/telefoane-tablete/telefoane/blackberry/" TargetMode="External"/><Relationship Id="rId27" Type="http://schemas.openxmlformats.org/officeDocument/2006/relationships/hyperlink" Target="https://noxlo.com/listing-category/electronice/telefoane-tablete/telefoane/xiaomi/" TargetMode="External"/><Relationship Id="rId30" Type="http://schemas.openxmlformats.org/officeDocument/2006/relationships/hyperlink" Target="https://noxlo.com/listing-category/electronice/telefoane-tablete/telefoane/honor/" TargetMode="External"/><Relationship Id="rId35" Type="http://schemas.openxmlformats.org/officeDocument/2006/relationships/hyperlink" Target="https://images.app.goo.gl/1K2scQbkPvLysM1d7" TargetMode="External"/><Relationship Id="rId43" Type="http://schemas.openxmlformats.org/officeDocument/2006/relationships/footer" Target="footer3.xml"/><Relationship Id="rId8" Type="http://schemas.openxmlformats.org/officeDocument/2006/relationships/hyperlink" Target="https://images.app.goo.gl/YKsvqxG19vZEMsti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mages.app.goo.gl/Y9JTkGRRJe8N6yYQ6" TargetMode="External"/><Relationship Id="rId17" Type="http://schemas.openxmlformats.org/officeDocument/2006/relationships/hyperlink" Target="https://noxlo.com/listing-category/electronice/telefoane-tablete/telefoane/motorola/" TargetMode="External"/><Relationship Id="rId25" Type="http://schemas.openxmlformats.org/officeDocument/2006/relationships/hyperlink" Target="https://noxlo.com/listing-category/electronice/telefoane-tablete/telefoane/orange/" TargetMode="External"/><Relationship Id="rId33" Type="http://schemas.openxmlformats.org/officeDocument/2006/relationships/hyperlink" Target="https://images.app.goo.gl/k6sL4hgnVCCxcYsz7" TargetMode="External"/><Relationship Id="rId38" Type="http://schemas.openxmlformats.org/officeDocument/2006/relationships/header" Target="header1.xml"/><Relationship Id="rId20" Type="http://schemas.openxmlformats.org/officeDocument/2006/relationships/hyperlink" Target="https://noxlo.com/listing-category/electronice/telefoane-tablete/telefoane/sony/" TargetMode="External"/><Relationship Id="rId41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05D3F0B-B9ED-4A71-A7CA-020A8F8B6E62%7dtf10002046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{305D3F0B-B9ED-4A71-A7CA-020A8F8B6E62}tf10002046.dotx</Template>
  <TotalTime>81</TotalTime>
  <Pages>3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.</dc:creator>
  <cp:keywords/>
  <dc:description/>
  <cp:lastModifiedBy>Petru .</cp:lastModifiedBy>
  <cp:revision>66</cp:revision>
  <dcterms:created xsi:type="dcterms:W3CDTF">2021-04-25T13:13:00Z</dcterms:created>
  <dcterms:modified xsi:type="dcterms:W3CDTF">2021-04-25T14:34:00Z</dcterms:modified>
</cp:coreProperties>
</file>